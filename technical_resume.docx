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3F4C" w14:textId="70E91A3C" w:rsidR="00EB2965" w:rsidRPr="00B7123B" w:rsidRDefault="0089441E" w:rsidP="00BE1DE5">
      <w:pPr>
        <w:pBdr>
          <w:bottom w:val="single" w:sz="12" w:space="1" w:color="auto"/>
        </w:pBdr>
        <w:tabs>
          <w:tab w:val="right" w:pos="10800"/>
        </w:tabs>
        <w:spacing w:line="221" w:lineRule="auto"/>
        <w:ind w:left="-180" w:firstLine="180"/>
        <w:jc w:val="center"/>
        <w:rPr>
          <w:b/>
          <w:color w:val="000000" w:themeColor="text1"/>
          <w:sz w:val="20"/>
          <w:szCs w:val="20"/>
        </w:rPr>
      </w:pPr>
      <w:bookmarkStart w:id="0" w:name="_Hlk19909417"/>
      <w:r w:rsidRPr="00B7123B">
        <w:rPr>
          <w:b/>
          <w:color w:val="000000" w:themeColor="text1"/>
          <w:sz w:val="20"/>
          <w:szCs w:val="20"/>
        </w:rPr>
        <w:t>MARTÍN REYES HOLGUÍN</w:t>
      </w:r>
    </w:p>
    <w:bookmarkEnd w:id="0"/>
    <w:p w14:paraId="3C92F3E9" w14:textId="5F93F807" w:rsidR="0089441E" w:rsidRPr="00B7123B" w:rsidRDefault="0089441E" w:rsidP="00BE1DE5">
      <w:pPr>
        <w:spacing w:line="221" w:lineRule="auto"/>
        <w:ind w:hanging="2"/>
        <w:jc w:val="center"/>
        <w:rPr>
          <w:sz w:val="20"/>
          <w:szCs w:val="20"/>
        </w:rPr>
      </w:pPr>
      <w:r w:rsidRPr="00B7123B">
        <w:rPr>
          <w:sz w:val="20"/>
          <w:szCs w:val="20"/>
        </w:rPr>
        <w:t xml:space="preserve">355 Leverett Mail </w:t>
      </w:r>
      <w:r w:rsidR="00D273CB" w:rsidRPr="00B7123B">
        <w:rPr>
          <w:sz w:val="20"/>
          <w:szCs w:val="20"/>
        </w:rPr>
        <w:t>CTR</w:t>
      </w:r>
      <w:r w:rsidRPr="00B7123B">
        <w:rPr>
          <w:sz w:val="20"/>
          <w:szCs w:val="20"/>
        </w:rPr>
        <w:t xml:space="preserve">, Cambridge, MA, 02138 </w:t>
      </w:r>
      <w:r w:rsidR="00D273CB" w:rsidRPr="00B7123B">
        <w:rPr>
          <w:sz w:val="20"/>
          <w:szCs w:val="20"/>
        </w:rPr>
        <w:t xml:space="preserve">• </w:t>
      </w:r>
      <w:r w:rsidRPr="00B7123B">
        <w:rPr>
          <w:sz w:val="20"/>
          <w:szCs w:val="20"/>
        </w:rPr>
        <w:t>(617) 599 6919</w:t>
      </w:r>
      <w:r w:rsidR="00D273CB" w:rsidRPr="00B7123B">
        <w:rPr>
          <w:sz w:val="20"/>
          <w:szCs w:val="20"/>
        </w:rPr>
        <w:t xml:space="preserve"> </w:t>
      </w:r>
      <w:r w:rsidRPr="00B7123B">
        <w:rPr>
          <w:sz w:val="20"/>
          <w:szCs w:val="20"/>
        </w:rPr>
        <w:t>•</w:t>
      </w:r>
      <w:r w:rsidR="00D273CB" w:rsidRPr="00B7123B">
        <w:rPr>
          <w:sz w:val="20"/>
          <w:szCs w:val="20"/>
        </w:rPr>
        <w:t xml:space="preserve"> </w:t>
      </w:r>
      <w:r w:rsidR="006B5063" w:rsidRPr="006B5063">
        <w:rPr>
          <w:sz w:val="20"/>
          <w:szCs w:val="20"/>
        </w:rPr>
        <w:t>mreyes@college.harvard.edu</w:t>
      </w:r>
      <w:r w:rsidR="006B5063">
        <w:rPr>
          <w:sz w:val="20"/>
          <w:szCs w:val="20"/>
        </w:rPr>
        <w:t xml:space="preserve"> </w:t>
      </w:r>
      <w:r w:rsidR="006B5063" w:rsidRPr="00B7123B">
        <w:rPr>
          <w:sz w:val="20"/>
          <w:szCs w:val="20"/>
        </w:rPr>
        <w:t xml:space="preserve">• </w:t>
      </w:r>
      <w:r w:rsidR="006B5063">
        <w:rPr>
          <w:sz w:val="20"/>
          <w:szCs w:val="20"/>
        </w:rPr>
        <w:t>martinreyesh.com</w:t>
      </w:r>
    </w:p>
    <w:p w14:paraId="72F7099E" w14:textId="77777777" w:rsidR="00413F91" w:rsidRPr="00B7123B" w:rsidRDefault="00413F91" w:rsidP="00BE1DE5">
      <w:pPr>
        <w:pBdr>
          <w:bottom w:val="single" w:sz="12" w:space="1" w:color="auto"/>
        </w:pBdr>
        <w:tabs>
          <w:tab w:val="right" w:pos="10800"/>
        </w:tabs>
        <w:spacing w:line="221" w:lineRule="auto"/>
        <w:ind w:left="-187" w:firstLine="187"/>
        <w:jc w:val="center"/>
        <w:rPr>
          <w:b/>
          <w:color w:val="000000" w:themeColor="text1"/>
          <w:sz w:val="20"/>
          <w:szCs w:val="20"/>
        </w:rPr>
      </w:pPr>
    </w:p>
    <w:p w14:paraId="304EB995" w14:textId="4BDCC852" w:rsidR="00EB2965" w:rsidRPr="00B7123B" w:rsidRDefault="007D2C59" w:rsidP="00BE1DE5">
      <w:pPr>
        <w:pBdr>
          <w:bottom w:val="single" w:sz="12" w:space="1" w:color="auto"/>
        </w:pBdr>
        <w:tabs>
          <w:tab w:val="right" w:pos="10800"/>
        </w:tabs>
        <w:spacing w:line="221" w:lineRule="auto"/>
        <w:ind w:left="-187" w:firstLine="187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EDUCATION</w:t>
      </w:r>
    </w:p>
    <w:p w14:paraId="05F7409F" w14:textId="74C3954B" w:rsidR="00255944" w:rsidRPr="00B7123B" w:rsidRDefault="006213FE" w:rsidP="00BE1DE5">
      <w:pPr>
        <w:spacing w:line="22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HARVARD UNIVE</w:t>
      </w:r>
      <w:r w:rsidR="00BC293B" w:rsidRPr="00B7123B">
        <w:rPr>
          <w:b/>
          <w:sz w:val="20"/>
          <w:szCs w:val="20"/>
        </w:rPr>
        <w:t>RSITY</w:t>
      </w:r>
      <w:r w:rsidR="00BC293B" w:rsidRPr="00B7123B">
        <w:rPr>
          <w:b/>
          <w:sz w:val="20"/>
          <w:szCs w:val="20"/>
        </w:rPr>
        <w:tab/>
      </w:r>
      <w:r w:rsidR="00BC293B" w:rsidRPr="00B7123B">
        <w:rPr>
          <w:b/>
          <w:sz w:val="20"/>
          <w:szCs w:val="20"/>
        </w:rPr>
        <w:tab/>
      </w:r>
      <w:r w:rsidR="00BC293B" w:rsidRPr="00B7123B">
        <w:rPr>
          <w:b/>
          <w:sz w:val="20"/>
          <w:szCs w:val="20"/>
        </w:rPr>
        <w:tab/>
      </w:r>
      <w:r w:rsidR="00BC293B" w:rsidRPr="00B7123B">
        <w:rPr>
          <w:b/>
          <w:sz w:val="20"/>
          <w:szCs w:val="20"/>
        </w:rPr>
        <w:tab/>
      </w:r>
      <w:r w:rsidR="00A317DC" w:rsidRPr="00B7123B">
        <w:rPr>
          <w:b/>
          <w:sz w:val="20"/>
          <w:szCs w:val="20"/>
        </w:rPr>
        <w:t xml:space="preserve">                        </w:t>
      </w:r>
      <w:r w:rsidR="00B313ED" w:rsidRPr="00B7123B">
        <w:rPr>
          <w:b/>
          <w:sz w:val="20"/>
          <w:szCs w:val="20"/>
        </w:rPr>
        <w:t xml:space="preserve">     </w:t>
      </w:r>
      <w:r w:rsidR="00D30A7E" w:rsidRPr="00B7123B">
        <w:rPr>
          <w:b/>
          <w:sz w:val="20"/>
          <w:szCs w:val="20"/>
        </w:rPr>
        <w:t xml:space="preserve">           </w:t>
      </w:r>
      <w:r w:rsidR="00F64626" w:rsidRPr="00B7123B">
        <w:rPr>
          <w:b/>
          <w:sz w:val="20"/>
          <w:szCs w:val="20"/>
        </w:rPr>
        <w:t xml:space="preserve">                       </w:t>
      </w:r>
      <w:r w:rsidR="00C110A2" w:rsidRPr="00B7123B">
        <w:rPr>
          <w:b/>
          <w:sz w:val="20"/>
          <w:szCs w:val="20"/>
        </w:rPr>
        <w:t xml:space="preserve"> </w:t>
      </w:r>
      <w:r w:rsidR="00F64626" w:rsidRPr="00B7123B">
        <w:rPr>
          <w:b/>
          <w:sz w:val="20"/>
          <w:szCs w:val="20"/>
        </w:rPr>
        <w:t xml:space="preserve"> </w:t>
      </w:r>
      <w:r w:rsidR="00D273CB" w:rsidRPr="00B7123B">
        <w:rPr>
          <w:b/>
          <w:sz w:val="20"/>
          <w:szCs w:val="20"/>
        </w:rPr>
        <w:t xml:space="preserve">                       </w:t>
      </w:r>
      <w:r w:rsidRPr="00B7123B">
        <w:rPr>
          <w:sz w:val="20"/>
          <w:szCs w:val="20"/>
        </w:rPr>
        <w:t>Cambridge,</w:t>
      </w:r>
      <w:r w:rsidR="00BC293B" w:rsidRPr="00B7123B">
        <w:rPr>
          <w:sz w:val="20"/>
          <w:szCs w:val="20"/>
        </w:rPr>
        <w:t xml:space="preserve"> </w:t>
      </w:r>
      <w:r w:rsidRPr="00B7123B">
        <w:rPr>
          <w:sz w:val="20"/>
          <w:szCs w:val="20"/>
        </w:rPr>
        <w:t>M</w:t>
      </w:r>
      <w:r w:rsidR="00215421" w:rsidRPr="00B7123B">
        <w:rPr>
          <w:sz w:val="20"/>
          <w:szCs w:val="20"/>
        </w:rPr>
        <w:t>A</w:t>
      </w:r>
    </w:p>
    <w:p w14:paraId="394F9754" w14:textId="2470A06F" w:rsidR="0089441E" w:rsidRPr="00B7123B" w:rsidRDefault="0089441E" w:rsidP="00BE1DE5">
      <w:pPr>
        <w:spacing w:line="221" w:lineRule="auto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>A.B, Applied Mathematics to C</w:t>
      </w:r>
      <w:r w:rsidR="00C110A2" w:rsidRPr="00B7123B">
        <w:rPr>
          <w:sz w:val="20"/>
          <w:szCs w:val="20"/>
        </w:rPr>
        <w:t xml:space="preserve">omputer </w:t>
      </w:r>
      <w:r w:rsidRPr="00B7123B">
        <w:rPr>
          <w:sz w:val="20"/>
          <w:szCs w:val="20"/>
        </w:rPr>
        <w:t>S</w:t>
      </w:r>
      <w:r w:rsidR="00C110A2" w:rsidRPr="00B7123B">
        <w:rPr>
          <w:sz w:val="20"/>
          <w:szCs w:val="20"/>
        </w:rPr>
        <w:t>cience</w:t>
      </w:r>
      <w:r w:rsidRPr="00B7123B">
        <w:rPr>
          <w:sz w:val="20"/>
          <w:szCs w:val="20"/>
        </w:rPr>
        <w:t xml:space="preserve"> | Secondary: Statistics | Citation:</w:t>
      </w:r>
      <w:r w:rsidR="00C110A2" w:rsidRPr="00B7123B">
        <w:rPr>
          <w:sz w:val="20"/>
          <w:szCs w:val="20"/>
        </w:rPr>
        <w:t xml:space="preserve"> Chinese                         </w:t>
      </w:r>
      <w:r w:rsidR="00D273CB" w:rsidRPr="00B7123B">
        <w:rPr>
          <w:sz w:val="20"/>
          <w:szCs w:val="20"/>
        </w:rPr>
        <w:t xml:space="preserve">                   </w:t>
      </w:r>
      <w:r w:rsidR="009C01ED" w:rsidRPr="00B7123B">
        <w:rPr>
          <w:sz w:val="20"/>
          <w:szCs w:val="20"/>
        </w:rPr>
        <w:t>May</w:t>
      </w:r>
      <w:r w:rsidR="00D30A7E" w:rsidRPr="00B7123B">
        <w:rPr>
          <w:sz w:val="20"/>
          <w:szCs w:val="20"/>
        </w:rPr>
        <w:t xml:space="preserve"> </w:t>
      </w:r>
      <w:r w:rsidR="00255944" w:rsidRPr="00B7123B">
        <w:rPr>
          <w:sz w:val="20"/>
          <w:szCs w:val="20"/>
        </w:rPr>
        <w:t>202</w:t>
      </w:r>
      <w:r w:rsidRPr="00B7123B">
        <w:rPr>
          <w:sz w:val="20"/>
          <w:szCs w:val="20"/>
        </w:rPr>
        <w:t>3</w:t>
      </w:r>
    </w:p>
    <w:p w14:paraId="1FDBAC34" w14:textId="717FF7E7" w:rsidR="0089441E" w:rsidRPr="00B7123B" w:rsidRDefault="0089441E" w:rsidP="00BE1DE5">
      <w:pPr>
        <w:spacing w:line="221" w:lineRule="auto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>Overall GPA: 3.74/Concentration GPA: 3.96</w:t>
      </w:r>
    </w:p>
    <w:p w14:paraId="3E6D6E5A" w14:textId="7160C3F5" w:rsidR="008B6CAA" w:rsidRPr="00B7123B" w:rsidRDefault="00A35A72" w:rsidP="00BE1DE5">
      <w:pPr>
        <w:spacing w:line="221" w:lineRule="auto"/>
        <w:ind w:left="-180"/>
        <w:rPr>
          <w:sz w:val="20"/>
          <w:szCs w:val="20"/>
        </w:rPr>
      </w:pPr>
      <w:r w:rsidRPr="00B7123B">
        <w:rPr>
          <w:sz w:val="20"/>
          <w:szCs w:val="20"/>
          <w:u w:val="single"/>
        </w:rPr>
        <w:t xml:space="preserve">Relevant </w:t>
      </w:r>
      <w:r w:rsidR="0089441E" w:rsidRPr="00B7123B">
        <w:rPr>
          <w:sz w:val="20"/>
          <w:szCs w:val="20"/>
          <w:u w:val="single"/>
        </w:rPr>
        <w:t>Coursework:</w:t>
      </w:r>
      <w:r w:rsidR="0089441E" w:rsidRPr="00B7123B">
        <w:rPr>
          <w:sz w:val="20"/>
          <w:szCs w:val="20"/>
        </w:rPr>
        <w:t xml:space="preserve"> M</w:t>
      </w:r>
      <w:r w:rsidR="006B5063">
        <w:rPr>
          <w:sz w:val="20"/>
          <w:szCs w:val="20"/>
        </w:rPr>
        <w:t>achine learning</w:t>
      </w:r>
      <w:r w:rsidR="0089441E" w:rsidRPr="00B7123B">
        <w:rPr>
          <w:sz w:val="20"/>
          <w:szCs w:val="20"/>
        </w:rPr>
        <w:t xml:space="preserve">, </w:t>
      </w:r>
      <w:r w:rsidR="006B5063">
        <w:rPr>
          <w:sz w:val="20"/>
          <w:szCs w:val="20"/>
        </w:rPr>
        <w:t>natural language processing</w:t>
      </w:r>
      <w:r w:rsidR="0089441E" w:rsidRPr="00B7123B">
        <w:rPr>
          <w:sz w:val="20"/>
          <w:szCs w:val="20"/>
        </w:rPr>
        <w:t>, algorithms and</w:t>
      </w:r>
      <w:r w:rsidR="006B5063">
        <w:rPr>
          <w:sz w:val="20"/>
          <w:szCs w:val="20"/>
        </w:rPr>
        <w:t xml:space="preserve"> data structures, theory of</w:t>
      </w:r>
      <w:r w:rsidR="0089441E" w:rsidRPr="00B7123B">
        <w:rPr>
          <w:sz w:val="20"/>
          <w:szCs w:val="20"/>
        </w:rPr>
        <w:t xml:space="preserve"> comp</w:t>
      </w:r>
      <w:r w:rsidR="006B5063">
        <w:rPr>
          <w:sz w:val="20"/>
          <w:szCs w:val="20"/>
        </w:rPr>
        <w:t>utation</w:t>
      </w:r>
      <w:r w:rsidR="0089441E" w:rsidRPr="00B7123B">
        <w:rPr>
          <w:sz w:val="20"/>
          <w:szCs w:val="20"/>
        </w:rPr>
        <w:t>, complex and real analysis, probability and inference</w:t>
      </w:r>
      <w:r w:rsidR="006B5063">
        <w:rPr>
          <w:sz w:val="20"/>
          <w:szCs w:val="20"/>
        </w:rPr>
        <w:t>, stochastic processes, programming languages</w:t>
      </w:r>
      <w:r w:rsidR="00BE1DE5">
        <w:rPr>
          <w:sz w:val="20"/>
          <w:szCs w:val="20"/>
        </w:rPr>
        <w:t>, dynamical systems</w:t>
      </w:r>
      <w:r w:rsidR="0089441E" w:rsidRPr="00B7123B">
        <w:rPr>
          <w:sz w:val="20"/>
          <w:szCs w:val="20"/>
        </w:rPr>
        <w:t>.</w:t>
      </w:r>
    </w:p>
    <w:p w14:paraId="568DE883" w14:textId="77777777" w:rsidR="00FF7170" w:rsidRPr="00B7123B" w:rsidRDefault="00FF7170" w:rsidP="00BE1DE5">
      <w:pPr>
        <w:spacing w:line="221" w:lineRule="auto"/>
        <w:ind w:left="-187"/>
        <w:rPr>
          <w:sz w:val="20"/>
          <w:szCs w:val="20"/>
        </w:rPr>
      </w:pPr>
    </w:p>
    <w:p w14:paraId="42A9DA2A" w14:textId="00C746CA" w:rsidR="00EB2965" w:rsidRPr="00B7123B" w:rsidRDefault="00E073F0" w:rsidP="00BE1DE5">
      <w:pPr>
        <w:pBdr>
          <w:bottom w:val="single" w:sz="12" w:space="1" w:color="auto"/>
        </w:pBdr>
        <w:tabs>
          <w:tab w:val="right" w:pos="10800"/>
        </w:tabs>
        <w:spacing w:line="221" w:lineRule="auto"/>
        <w:ind w:left="-187"/>
        <w:jc w:val="center"/>
        <w:rPr>
          <w:b/>
          <w:color w:val="000000" w:themeColor="text1"/>
          <w:sz w:val="20"/>
          <w:szCs w:val="20"/>
        </w:rPr>
      </w:pPr>
      <w:bookmarkStart w:id="1" w:name="OLE_LINK1"/>
      <w:bookmarkStart w:id="2" w:name="OLE_LINK2"/>
      <w:r w:rsidRPr="00B7123B">
        <w:rPr>
          <w:b/>
          <w:color w:val="000000" w:themeColor="text1"/>
          <w:sz w:val="20"/>
          <w:szCs w:val="20"/>
        </w:rPr>
        <w:t xml:space="preserve">WORK </w:t>
      </w:r>
      <w:r w:rsidR="00600AA7" w:rsidRPr="00B7123B">
        <w:rPr>
          <w:b/>
          <w:color w:val="000000" w:themeColor="text1"/>
          <w:sz w:val="20"/>
          <w:szCs w:val="20"/>
        </w:rPr>
        <w:t>EXPERIENCE</w:t>
      </w:r>
      <w:bookmarkEnd w:id="1"/>
      <w:bookmarkEnd w:id="2"/>
    </w:p>
    <w:p w14:paraId="1E4EE41D" w14:textId="22F5FC4B" w:rsidR="00237DDE" w:rsidRPr="00B7123B" w:rsidRDefault="00237DDE" w:rsidP="00BE1DE5">
      <w:pPr>
        <w:spacing w:line="22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INCOMING SUMMER QUANTITATIVE ANALYST INTERN @ CITI</w:t>
      </w:r>
      <w:r w:rsidR="0021331F" w:rsidRPr="00B7123B">
        <w:rPr>
          <w:b/>
          <w:sz w:val="20"/>
          <w:szCs w:val="20"/>
        </w:rPr>
        <w:t xml:space="preserve"> </w:t>
      </w:r>
      <w:r w:rsidRPr="00B7123B">
        <w:rPr>
          <w:b/>
          <w:sz w:val="20"/>
          <w:szCs w:val="20"/>
        </w:rPr>
        <w:t xml:space="preserve">              </w:t>
      </w:r>
      <w:r w:rsidR="00D367F2" w:rsidRPr="00B7123B">
        <w:rPr>
          <w:sz w:val="20"/>
          <w:szCs w:val="20"/>
        </w:rPr>
        <w:t xml:space="preserve">     </w:t>
      </w:r>
      <w:r w:rsidRPr="00B7123B">
        <w:rPr>
          <w:sz w:val="20"/>
          <w:szCs w:val="20"/>
        </w:rPr>
        <w:t xml:space="preserve"> </w:t>
      </w:r>
      <w:r w:rsidR="00D367F2" w:rsidRPr="00B7123B">
        <w:rPr>
          <w:sz w:val="20"/>
          <w:szCs w:val="20"/>
        </w:rPr>
        <w:t>New York, NY</w:t>
      </w:r>
      <w:r w:rsidRPr="00B7123B">
        <w:rPr>
          <w:sz w:val="20"/>
          <w:szCs w:val="20"/>
        </w:rPr>
        <w:t> | May 2022 – Present</w:t>
      </w:r>
    </w:p>
    <w:p w14:paraId="61DD4FEC" w14:textId="53092FC6" w:rsidR="00D367F2" w:rsidRPr="00B7123B" w:rsidRDefault="00BE1DE5" w:rsidP="00BE1DE5">
      <w:pPr>
        <w:spacing w:line="221" w:lineRule="auto"/>
        <w:ind w:left="-180"/>
        <w:rPr>
          <w:b/>
          <w:sz w:val="20"/>
          <w:szCs w:val="20"/>
        </w:rPr>
      </w:pPr>
      <w:r>
        <w:rPr>
          <w:bCs/>
          <w:sz w:val="20"/>
          <w:szCs w:val="20"/>
        </w:rPr>
        <w:t>Will build</w:t>
      </w:r>
      <w:r w:rsidR="003E2101" w:rsidRPr="00B7123B">
        <w:rPr>
          <w:bCs/>
          <w:sz w:val="20"/>
          <w:szCs w:val="20"/>
        </w:rPr>
        <w:t xml:space="preserve"> </w:t>
      </w:r>
      <w:r w:rsidR="00D367F2" w:rsidRPr="00B7123B">
        <w:rPr>
          <w:bCs/>
          <w:sz w:val="20"/>
          <w:szCs w:val="20"/>
        </w:rPr>
        <w:t>mathematical and computational models for financial asset management.</w:t>
      </w:r>
    </w:p>
    <w:p w14:paraId="45F10F40" w14:textId="77777777" w:rsidR="00D367F2" w:rsidRPr="00B7123B" w:rsidRDefault="00D367F2" w:rsidP="00BE1DE5">
      <w:pPr>
        <w:spacing w:line="221" w:lineRule="auto"/>
        <w:ind w:left="-180"/>
        <w:rPr>
          <w:b/>
          <w:sz w:val="20"/>
          <w:szCs w:val="20"/>
        </w:rPr>
      </w:pPr>
    </w:p>
    <w:p w14:paraId="00BA8319" w14:textId="2F597D0F" w:rsidR="00237DDE" w:rsidRPr="00B7123B" w:rsidRDefault="00237DDE" w:rsidP="00BE1DE5">
      <w:pPr>
        <w:spacing w:line="22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RESEARCH ASSISTANT @ </w:t>
      </w:r>
      <w:r w:rsidR="009C21F7" w:rsidRPr="00B7123B">
        <w:rPr>
          <w:b/>
          <w:sz w:val="20"/>
          <w:szCs w:val="20"/>
        </w:rPr>
        <w:t>HARVARD GROWTH LAB</w:t>
      </w:r>
      <w:r w:rsidR="009C21F7" w:rsidRPr="00B7123B">
        <w:rPr>
          <w:sz w:val="20"/>
          <w:szCs w:val="20"/>
        </w:rPr>
        <w:tab/>
      </w:r>
      <w:r w:rsidR="009C21F7" w:rsidRPr="00B7123B">
        <w:rPr>
          <w:sz w:val="20"/>
          <w:szCs w:val="20"/>
        </w:rPr>
        <w:tab/>
      </w:r>
      <w:r w:rsidRPr="00B7123B">
        <w:rPr>
          <w:sz w:val="20"/>
          <w:szCs w:val="20"/>
        </w:rPr>
        <w:t xml:space="preserve">               </w:t>
      </w:r>
      <w:r w:rsidR="0021331F" w:rsidRPr="00B7123B">
        <w:rPr>
          <w:sz w:val="20"/>
          <w:szCs w:val="20"/>
        </w:rPr>
        <w:t xml:space="preserve">       </w:t>
      </w:r>
      <w:r w:rsidRPr="00B7123B">
        <w:rPr>
          <w:sz w:val="20"/>
          <w:szCs w:val="20"/>
        </w:rPr>
        <w:t xml:space="preserve">   Cambridge</w:t>
      </w:r>
      <w:r w:rsidR="009C21F7" w:rsidRPr="00B7123B">
        <w:rPr>
          <w:sz w:val="20"/>
          <w:szCs w:val="20"/>
        </w:rPr>
        <w:t>, MA</w:t>
      </w:r>
      <w:r w:rsidRPr="00B7123B">
        <w:rPr>
          <w:sz w:val="20"/>
          <w:szCs w:val="20"/>
        </w:rPr>
        <w:t xml:space="preserve"> | Feb</w:t>
      </w:r>
      <w:r w:rsidR="0021331F" w:rsidRPr="00B7123B">
        <w:rPr>
          <w:sz w:val="20"/>
          <w:szCs w:val="20"/>
        </w:rPr>
        <w:t>.</w:t>
      </w:r>
      <w:r w:rsidRPr="00B7123B">
        <w:rPr>
          <w:sz w:val="20"/>
          <w:szCs w:val="20"/>
        </w:rPr>
        <w:t xml:space="preserve"> 2021 – Present</w:t>
      </w:r>
    </w:p>
    <w:p w14:paraId="3A0D6FCE" w14:textId="25F34569" w:rsidR="009C21F7" w:rsidRPr="00B7123B" w:rsidRDefault="009C21F7" w:rsidP="00BE1DE5">
      <w:pPr>
        <w:spacing w:line="22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>Implements recommender systems collaborative filtering models to recommend jobs and products for developing countries to propel their economies. Co-authors a research paper with Dr. Andrés Gómez-</w:t>
      </w:r>
      <w:proofErr w:type="spellStart"/>
      <w:r w:rsidRPr="00B7123B">
        <w:rPr>
          <w:sz w:val="20"/>
          <w:szCs w:val="20"/>
        </w:rPr>
        <w:t>Liévano</w:t>
      </w:r>
      <w:proofErr w:type="spellEnd"/>
      <w:r w:rsidRPr="00B7123B">
        <w:rPr>
          <w:sz w:val="20"/>
          <w:szCs w:val="20"/>
        </w:rPr>
        <w:t>.</w:t>
      </w:r>
    </w:p>
    <w:p w14:paraId="45B875F6" w14:textId="77777777" w:rsidR="009C21F7" w:rsidRPr="00B7123B" w:rsidRDefault="009C21F7" w:rsidP="00BE1DE5">
      <w:pPr>
        <w:spacing w:line="221" w:lineRule="auto"/>
        <w:ind w:left="-180"/>
        <w:rPr>
          <w:b/>
          <w:sz w:val="20"/>
          <w:szCs w:val="20"/>
        </w:rPr>
      </w:pPr>
    </w:p>
    <w:p w14:paraId="4331DD7F" w14:textId="0D16DF7C" w:rsidR="00237DDE" w:rsidRPr="00B7123B" w:rsidRDefault="00237DDE" w:rsidP="00BE1DE5">
      <w:pPr>
        <w:spacing w:line="221" w:lineRule="auto"/>
        <w:ind w:left="-180"/>
        <w:rPr>
          <w:b/>
          <w:sz w:val="20"/>
          <w:szCs w:val="20"/>
          <w:lang w:val="es-ES"/>
        </w:rPr>
      </w:pPr>
      <w:r w:rsidRPr="00B7123B">
        <w:rPr>
          <w:b/>
          <w:bCs/>
          <w:color w:val="000000"/>
          <w:sz w:val="20"/>
          <w:szCs w:val="20"/>
          <w:lang w:val="es-ES" w:eastAsia="zh-CN"/>
        </w:rPr>
        <w:t xml:space="preserve">DATA SCIENCE INTERN @ </w:t>
      </w:r>
      <w:r w:rsidR="009C21F7" w:rsidRPr="00B7123B">
        <w:rPr>
          <w:b/>
          <w:bCs/>
          <w:color w:val="000000"/>
          <w:sz w:val="20"/>
          <w:szCs w:val="20"/>
          <w:lang w:val="es-ES" w:eastAsia="zh-CN"/>
        </w:rPr>
        <w:t>VIGILAMOS TIERRA MÉXICO</w:t>
      </w:r>
      <w:r w:rsidR="009C21F7" w:rsidRPr="00B7123B">
        <w:rPr>
          <w:color w:val="000000"/>
          <w:sz w:val="20"/>
          <w:szCs w:val="20"/>
          <w:lang w:val="es-ES" w:eastAsia="zh-CN"/>
        </w:rPr>
        <w:tab/>
        <w:t xml:space="preserve">  </w:t>
      </w:r>
      <w:r w:rsidR="0021331F" w:rsidRPr="00B7123B">
        <w:rPr>
          <w:color w:val="000000"/>
          <w:sz w:val="20"/>
          <w:szCs w:val="20"/>
          <w:lang w:val="es-ES" w:eastAsia="zh-CN"/>
        </w:rPr>
        <w:t xml:space="preserve">            </w:t>
      </w:r>
      <w:proofErr w:type="spellStart"/>
      <w:r w:rsidR="009C21F7" w:rsidRPr="00B7123B">
        <w:rPr>
          <w:sz w:val="20"/>
          <w:szCs w:val="20"/>
          <w:lang w:val="es-ES"/>
        </w:rPr>
        <w:t>Mexico</w:t>
      </w:r>
      <w:proofErr w:type="spellEnd"/>
      <w:r w:rsidR="009C21F7" w:rsidRPr="00B7123B">
        <w:rPr>
          <w:sz w:val="20"/>
          <w:szCs w:val="20"/>
          <w:lang w:val="es-ES"/>
        </w:rPr>
        <w:t xml:space="preserve"> City, </w:t>
      </w:r>
      <w:proofErr w:type="spellStart"/>
      <w:r w:rsidR="009C21F7" w:rsidRPr="00B7123B">
        <w:rPr>
          <w:sz w:val="20"/>
          <w:szCs w:val="20"/>
          <w:lang w:val="es-ES"/>
        </w:rPr>
        <w:t>Mexico</w:t>
      </w:r>
      <w:proofErr w:type="spellEnd"/>
      <w:r w:rsidRPr="00B7123B">
        <w:rPr>
          <w:sz w:val="20"/>
          <w:szCs w:val="20"/>
          <w:lang w:val="es-ES"/>
        </w:rPr>
        <w:t xml:space="preserve"> | </w:t>
      </w:r>
      <w:proofErr w:type="spellStart"/>
      <w:r w:rsidRPr="00B7123B">
        <w:rPr>
          <w:sz w:val="20"/>
          <w:szCs w:val="20"/>
          <w:lang w:val="es-ES"/>
        </w:rPr>
        <w:t>Jan</w:t>
      </w:r>
      <w:proofErr w:type="spellEnd"/>
      <w:r w:rsidR="0021331F" w:rsidRPr="00B7123B">
        <w:rPr>
          <w:sz w:val="20"/>
          <w:szCs w:val="20"/>
          <w:lang w:val="es-ES"/>
        </w:rPr>
        <w:t>.</w:t>
      </w:r>
      <w:r w:rsidRPr="00B7123B">
        <w:rPr>
          <w:sz w:val="20"/>
          <w:szCs w:val="20"/>
          <w:lang w:val="es-ES"/>
        </w:rPr>
        <w:t xml:space="preserve"> 2021 – </w:t>
      </w:r>
      <w:proofErr w:type="spellStart"/>
      <w:r w:rsidRPr="00B7123B">
        <w:rPr>
          <w:sz w:val="20"/>
          <w:szCs w:val="20"/>
          <w:lang w:val="es-ES"/>
        </w:rPr>
        <w:t>Jan</w:t>
      </w:r>
      <w:proofErr w:type="spellEnd"/>
      <w:r w:rsidR="0021331F" w:rsidRPr="00B7123B">
        <w:rPr>
          <w:sz w:val="20"/>
          <w:szCs w:val="20"/>
          <w:lang w:val="es-ES"/>
        </w:rPr>
        <w:t>.</w:t>
      </w:r>
      <w:r w:rsidRPr="00B7123B">
        <w:rPr>
          <w:sz w:val="20"/>
          <w:szCs w:val="20"/>
          <w:lang w:val="es-ES"/>
        </w:rPr>
        <w:t xml:space="preserve"> 2021</w:t>
      </w:r>
    </w:p>
    <w:p w14:paraId="24F4A53B" w14:textId="28F4E146" w:rsidR="009C21F7" w:rsidRPr="00B7123B" w:rsidRDefault="009C21F7" w:rsidP="00BE1DE5">
      <w:pPr>
        <w:spacing w:line="22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 xml:space="preserve">Coded a function to </w:t>
      </w:r>
      <w:r w:rsidR="00206B7E" w:rsidRPr="00B7123B">
        <w:rPr>
          <w:sz w:val="20"/>
          <w:szCs w:val="20"/>
        </w:rPr>
        <w:t>make</w:t>
      </w:r>
      <w:r w:rsidRPr="00B7123B">
        <w:rPr>
          <w:sz w:val="20"/>
          <w:szCs w:val="20"/>
        </w:rPr>
        <w:t xml:space="preserve"> PDF reports of crime in municipalities and states in Mexico for their webapp.</w:t>
      </w:r>
      <w:r w:rsidR="00206B7E" w:rsidRPr="00B7123B">
        <w:rPr>
          <w:sz w:val="20"/>
          <w:szCs w:val="20"/>
        </w:rPr>
        <w:t xml:space="preserve"> Evaluated ML models.</w:t>
      </w:r>
    </w:p>
    <w:p w14:paraId="64CF4400" w14:textId="77777777" w:rsidR="009C21F7" w:rsidRPr="00B7123B" w:rsidRDefault="009C21F7" w:rsidP="00BE1DE5">
      <w:pPr>
        <w:spacing w:line="221" w:lineRule="auto"/>
        <w:ind w:left="-180"/>
        <w:rPr>
          <w:b/>
          <w:sz w:val="20"/>
          <w:szCs w:val="20"/>
        </w:rPr>
      </w:pPr>
    </w:p>
    <w:p w14:paraId="0F162306" w14:textId="7940C128" w:rsidR="009C21F7" w:rsidRPr="00B7123B" w:rsidRDefault="00B7123B" w:rsidP="00BE1DE5">
      <w:pPr>
        <w:spacing w:line="22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 xml:space="preserve">COUNSELOR AND </w:t>
      </w:r>
      <w:r w:rsidR="0021331F" w:rsidRPr="00B7123B">
        <w:rPr>
          <w:b/>
          <w:sz w:val="20"/>
          <w:szCs w:val="20"/>
        </w:rPr>
        <w:t xml:space="preserve">DIRECTOR OF TECHNOLOGY @ </w:t>
      </w:r>
      <w:r w:rsidR="009C21F7" w:rsidRPr="00B7123B">
        <w:rPr>
          <w:b/>
          <w:sz w:val="20"/>
          <w:szCs w:val="20"/>
        </w:rPr>
        <w:t>COLLEGE SCHOLAR</w:t>
      </w:r>
      <w:r w:rsidR="0021331F" w:rsidRPr="00B7123B">
        <w:rPr>
          <w:sz w:val="20"/>
          <w:szCs w:val="20"/>
        </w:rPr>
        <w:t xml:space="preserve">          </w:t>
      </w:r>
      <w:r w:rsidRPr="00B7123B">
        <w:rPr>
          <w:sz w:val="20"/>
          <w:szCs w:val="20"/>
        </w:rPr>
        <w:t xml:space="preserve">  </w:t>
      </w:r>
      <w:r w:rsidR="0021331F" w:rsidRPr="00B7123B">
        <w:rPr>
          <w:sz w:val="20"/>
          <w:szCs w:val="20"/>
        </w:rPr>
        <w:t xml:space="preserve">    </w:t>
      </w:r>
      <w:r w:rsidR="009C21F7" w:rsidRPr="00B7123B">
        <w:rPr>
          <w:sz w:val="20"/>
          <w:szCs w:val="20"/>
        </w:rPr>
        <w:t>Remote</w:t>
      </w:r>
      <w:r w:rsidR="0021331F" w:rsidRPr="00B7123B">
        <w:rPr>
          <w:sz w:val="20"/>
          <w:szCs w:val="20"/>
        </w:rPr>
        <w:t xml:space="preserve"> | Nov. 2019 – Present</w:t>
      </w:r>
    </w:p>
    <w:p w14:paraId="1DBF1E02" w14:textId="511E9021" w:rsidR="009C21F7" w:rsidRPr="00B7123B" w:rsidRDefault="009C21F7" w:rsidP="00BE1DE5">
      <w:pPr>
        <w:spacing w:line="221" w:lineRule="auto"/>
        <w:ind w:left="-180"/>
        <w:rPr>
          <w:b/>
          <w:sz w:val="20"/>
          <w:szCs w:val="20"/>
        </w:rPr>
      </w:pPr>
      <w:proofErr w:type="gramStart"/>
      <w:r w:rsidRPr="00B7123B">
        <w:rPr>
          <w:sz w:val="20"/>
          <w:szCs w:val="20"/>
        </w:rPr>
        <w:t>Counsels</w:t>
      </w:r>
      <w:proofErr w:type="gramEnd"/>
      <w:r w:rsidRPr="00B7123B">
        <w:rPr>
          <w:sz w:val="20"/>
          <w:szCs w:val="20"/>
        </w:rPr>
        <w:t xml:space="preserve"> students from underprivileged backgrounds in Latin America to study in colleges like Harvard, MIT, Stanford, etc. Created Google app scripts to automate processes</w:t>
      </w:r>
      <w:r w:rsidR="00B7123B" w:rsidRPr="00B7123B">
        <w:rPr>
          <w:sz w:val="20"/>
          <w:szCs w:val="20"/>
        </w:rPr>
        <w:t>. D</w:t>
      </w:r>
      <w:r w:rsidRPr="00B7123B">
        <w:rPr>
          <w:sz w:val="20"/>
          <w:szCs w:val="20"/>
        </w:rPr>
        <w:t>eveloped the webpage and student portal.</w:t>
      </w:r>
    </w:p>
    <w:p w14:paraId="37B0D4A2" w14:textId="77777777" w:rsidR="009C21F7" w:rsidRPr="00B7123B" w:rsidRDefault="009C21F7" w:rsidP="00BE1DE5">
      <w:pPr>
        <w:spacing w:line="221" w:lineRule="auto"/>
        <w:ind w:left="-180"/>
        <w:rPr>
          <w:b/>
          <w:sz w:val="20"/>
          <w:szCs w:val="20"/>
        </w:rPr>
      </w:pPr>
    </w:p>
    <w:p w14:paraId="5302C3BB" w14:textId="2958F612" w:rsidR="00F107A1" w:rsidRPr="00B7123B" w:rsidRDefault="0021331F" w:rsidP="00BE1DE5">
      <w:pPr>
        <w:spacing w:line="22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 xml:space="preserve">CONTENT CREATION SPECIALIST @ </w:t>
      </w:r>
      <w:r w:rsidR="009C21F7" w:rsidRPr="00B7123B">
        <w:rPr>
          <w:b/>
          <w:sz w:val="20"/>
          <w:szCs w:val="20"/>
        </w:rPr>
        <w:t>ENGAGING EDUCATION</w:t>
      </w:r>
      <w:r w:rsidR="009C21F7" w:rsidRPr="00B7123B">
        <w:rPr>
          <w:sz w:val="20"/>
          <w:szCs w:val="20"/>
        </w:rPr>
        <w:tab/>
      </w:r>
      <w:r w:rsidR="00F107A1" w:rsidRPr="00B7123B">
        <w:rPr>
          <w:sz w:val="20"/>
          <w:szCs w:val="20"/>
        </w:rPr>
        <w:t xml:space="preserve">                   Remote | Nov. 2019 – Dec. 2020</w:t>
      </w:r>
      <w:r w:rsidR="009C21F7" w:rsidRPr="00B7123B">
        <w:rPr>
          <w:sz w:val="20"/>
          <w:szCs w:val="20"/>
        </w:rPr>
        <w:tab/>
      </w:r>
    </w:p>
    <w:p w14:paraId="169F5D3A" w14:textId="4BC53F05" w:rsidR="009C21F7" w:rsidRPr="00B7123B" w:rsidRDefault="009C21F7" w:rsidP="00BE1DE5">
      <w:pPr>
        <w:spacing w:line="22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>Programmed virtual chatbots in YAML that teach interactive math lessons and explain math problems</w:t>
      </w:r>
      <w:r w:rsidR="0021331F" w:rsidRPr="00B7123B">
        <w:rPr>
          <w:sz w:val="20"/>
          <w:szCs w:val="20"/>
        </w:rPr>
        <w:t xml:space="preserve"> for the Lana app</w:t>
      </w:r>
      <w:r w:rsidRPr="00B7123B">
        <w:rPr>
          <w:sz w:val="20"/>
          <w:szCs w:val="20"/>
        </w:rPr>
        <w:t>.</w:t>
      </w:r>
    </w:p>
    <w:p w14:paraId="703CBADA" w14:textId="77777777" w:rsidR="009C21F7" w:rsidRPr="00B7123B" w:rsidRDefault="009C21F7" w:rsidP="00BE1DE5">
      <w:pPr>
        <w:spacing w:line="221" w:lineRule="auto"/>
        <w:ind w:left="-180"/>
        <w:rPr>
          <w:b/>
          <w:sz w:val="20"/>
          <w:szCs w:val="20"/>
        </w:rPr>
      </w:pPr>
    </w:p>
    <w:p w14:paraId="0AED51A3" w14:textId="054E7FDD" w:rsidR="009C21F7" w:rsidRPr="00B7123B" w:rsidRDefault="00F107A1" w:rsidP="00BE1DE5">
      <w:pPr>
        <w:spacing w:line="22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 xml:space="preserve">UNDERGRADUATE FELLOW @ </w:t>
      </w:r>
      <w:r w:rsidR="009C21F7" w:rsidRPr="00B7123B">
        <w:rPr>
          <w:b/>
          <w:sz w:val="20"/>
          <w:szCs w:val="20"/>
        </w:rPr>
        <w:t>DEREK BOK</w:t>
      </w:r>
      <w:r w:rsidRPr="00B7123B">
        <w:rPr>
          <w:b/>
          <w:sz w:val="20"/>
          <w:szCs w:val="20"/>
        </w:rPr>
        <w:t xml:space="preserve"> CENTER</w:t>
      </w:r>
      <w:r w:rsidR="009C21F7" w:rsidRPr="00B7123B">
        <w:rPr>
          <w:b/>
          <w:sz w:val="20"/>
          <w:szCs w:val="20"/>
        </w:rPr>
        <w:tab/>
      </w:r>
      <w:r w:rsidR="009C21F7" w:rsidRPr="00B7123B">
        <w:rPr>
          <w:sz w:val="20"/>
          <w:szCs w:val="20"/>
        </w:rPr>
        <w:tab/>
      </w:r>
      <w:r w:rsidR="009C21F7" w:rsidRPr="00B7123B">
        <w:rPr>
          <w:sz w:val="20"/>
          <w:szCs w:val="20"/>
        </w:rPr>
        <w:tab/>
      </w:r>
      <w:r w:rsidRPr="00B7123B">
        <w:rPr>
          <w:sz w:val="20"/>
          <w:szCs w:val="20"/>
        </w:rPr>
        <w:t xml:space="preserve">       </w:t>
      </w:r>
      <w:r w:rsidR="009C21F7" w:rsidRPr="00B7123B">
        <w:rPr>
          <w:sz w:val="20"/>
          <w:szCs w:val="20"/>
        </w:rPr>
        <w:t>Cambridge, MA</w:t>
      </w:r>
      <w:r w:rsidRPr="00B7123B">
        <w:rPr>
          <w:sz w:val="20"/>
          <w:szCs w:val="20"/>
        </w:rPr>
        <w:t xml:space="preserve"> | Oct. 2019 – Jun. 2020</w:t>
      </w:r>
    </w:p>
    <w:p w14:paraId="4AFF1C19" w14:textId="08F18E4D" w:rsidR="009C21F7" w:rsidRPr="00B7123B" w:rsidRDefault="009C21F7" w:rsidP="00BE1DE5">
      <w:pPr>
        <w:spacing w:line="22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 xml:space="preserve">Created </w:t>
      </w:r>
      <w:r w:rsidR="00F107A1" w:rsidRPr="00B7123B">
        <w:rPr>
          <w:sz w:val="20"/>
          <w:szCs w:val="20"/>
        </w:rPr>
        <w:t>web</w:t>
      </w:r>
      <w:r w:rsidRPr="00B7123B">
        <w:rPr>
          <w:sz w:val="20"/>
          <w:szCs w:val="20"/>
        </w:rPr>
        <w:t>apps using Cinema 4D, Unity, D3.js for classes at Harvard to make learning more interactive.</w:t>
      </w:r>
    </w:p>
    <w:p w14:paraId="55CAC9E6" w14:textId="77777777" w:rsidR="00D273CB" w:rsidRPr="00B7123B" w:rsidRDefault="00D273CB" w:rsidP="00BE1DE5">
      <w:pPr>
        <w:pBdr>
          <w:bottom w:val="single" w:sz="12" w:space="1" w:color="auto"/>
        </w:pBdr>
        <w:tabs>
          <w:tab w:val="right" w:pos="10800"/>
        </w:tabs>
        <w:spacing w:line="221" w:lineRule="auto"/>
        <w:ind w:left="-187"/>
        <w:rPr>
          <w:b/>
          <w:color w:val="000000" w:themeColor="text1"/>
          <w:sz w:val="20"/>
          <w:szCs w:val="20"/>
        </w:rPr>
      </w:pPr>
    </w:p>
    <w:p w14:paraId="5FB06E38" w14:textId="77777777" w:rsidR="00D273CB" w:rsidRPr="00B7123B" w:rsidRDefault="00D273CB" w:rsidP="00BE1DE5">
      <w:pPr>
        <w:pBdr>
          <w:bottom w:val="single" w:sz="12" w:space="1" w:color="auto"/>
        </w:pBdr>
        <w:tabs>
          <w:tab w:val="right" w:pos="10800"/>
        </w:tabs>
        <w:spacing w:line="221" w:lineRule="auto"/>
        <w:ind w:left="-187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LEADERSHIP AND TEACHING</w:t>
      </w:r>
    </w:p>
    <w:p w14:paraId="0228740E" w14:textId="35C3886C" w:rsidR="00D273CB" w:rsidRPr="00B7123B" w:rsidRDefault="00F107A1" w:rsidP="00BE1DE5">
      <w:pPr>
        <w:spacing w:line="221" w:lineRule="auto"/>
        <w:ind w:left="-180"/>
        <w:rPr>
          <w:sz w:val="20"/>
          <w:szCs w:val="20"/>
        </w:rPr>
      </w:pPr>
      <w:r w:rsidRPr="00B7123B">
        <w:rPr>
          <w:b/>
          <w:bCs/>
          <w:sz w:val="20"/>
          <w:szCs w:val="20"/>
        </w:rPr>
        <w:t>COMPUTER SCIENCE TEACHING</w:t>
      </w:r>
      <w:r w:rsidRPr="00B7123B">
        <w:rPr>
          <w:b/>
          <w:sz w:val="20"/>
          <w:szCs w:val="20"/>
        </w:rPr>
        <w:t xml:space="preserve"> FELLOW @ </w:t>
      </w:r>
      <w:r w:rsidR="00D273CB" w:rsidRPr="00B7123B">
        <w:rPr>
          <w:b/>
          <w:sz w:val="20"/>
          <w:szCs w:val="20"/>
        </w:rPr>
        <w:t>HARVARD</w:t>
      </w:r>
      <w:r w:rsidR="00D273CB" w:rsidRPr="00B7123B">
        <w:rPr>
          <w:b/>
          <w:sz w:val="20"/>
          <w:szCs w:val="20"/>
        </w:rPr>
        <w:tab/>
      </w:r>
      <w:r w:rsidR="00D273CB" w:rsidRPr="00B7123B">
        <w:rPr>
          <w:sz w:val="20"/>
          <w:szCs w:val="20"/>
        </w:rPr>
        <w:tab/>
      </w:r>
      <w:r w:rsidRPr="00B7123B">
        <w:rPr>
          <w:sz w:val="20"/>
          <w:szCs w:val="20"/>
        </w:rPr>
        <w:t xml:space="preserve">          </w:t>
      </w:r>
      <w:r w:rsidR="00D273CB" w:rsidRPr="00B7123B">
        <w:rPr>
          <w:sz w:val="20"/>
          <w:szCs w:val="20"/>
        </w:rPr>
        <w:t>Cambridge, MA</w:t>
      </w:r>
      <w:r w:rsidRPr="00B7123B">
        <w:rPr>
          <w:b/>
          <w:sz w:val="20"/>
          <w:szCs w:val="20"/>
        </w:rPr>
        <w:t xml:space="preserve"> | </w:t>
      </w:r>
      <w:r w:rsidR="00D273CB" w:rsidRPr="00B7123B">
        <w:rPr>
          <w:sz w:val="20"/>
          <w:szCs w:val="20"/>
        </w:rPr>
        <w:t>De</w:t>
      </w:r>
      <w:r w:rsidRPr="00B7123B">
        <w:rPr>
          <w:sz w:val="20"/>
          <w:szCs w:val="20"/>
        </w:rPr>
        <w:t>c.</w:t>
      </w:r>
      <w:r w:rsidR="00D273CB" w:rsidRPr="00B7123B">
        <w:rPr>
          <w:sz w:val="20"/>
          <w:szCs w:val="20"/>
        </w:rPr>
        <w:t xml:space="preserve"> 2021 – Present</w:t>
      </w:r>
    </w:p>
    <w:p w14:paraId="64F9017E" w14:textId="4DDFFFCE" w:rsidR="00D273CB" w:rsidRPr="00B7123B" w:rsidRDefault="00D273CB" w:rsidP="00BE1DE5">
      <w:pPr>
        <w:spacing w:line="221" w:lineRule="auto"/>
        <w:ind w:left="-180"/>
        <w:rPr>
          <w:bCs/>
          <w:sz w:val="20"/>
          <w:szCs w:val="20"/>
        </w:rPr>
      </w:pPr>
      <w:r w:rsidRPr="00B7123B">
        <w:rPr>
          <w:bCs/>
          <w:sz w:val="20"/>
          <w:szCs w:val="20"/>
        </w:rPr>
        <w:t xml:space="preserve">Develops curriculum for </w:t>
      </w:r>
      <w:r w:rsidR="000B69DB" w:rsidRPr="00B7123B">
        <w:rPr>
          <w:bCs/>
          <w:sz w:val="20"/>
          <w:szCs w:val="20"/>
        </w:rPr>
        <w:t xml:space="preserve">the new class, COMPSCI 96: </w:t>
      </w:r>
      <w:r w:rsidRPr="00B7123B">
        <w:rPr>
          <w:bCs/>
          <w:sz w:val="20"/>
          <w:szCs w:val="20"/>
        </w:rPr>
        <w:t xml:space="preserve">Machine Learning for Social Good. </w:t>
      </w:r>
      <w:r w:rsidR="006B5063">
        <w:rPr>
          <w:bCs/>
          <w:sz w:val="20"/>
          <w:szCs w:val="20"/>
        </w:rPr>
        <w:t>Mentors a</w:t>
      </w:r>
      <w:r w:rsidRPr="00B7123B">
        <w:rPr>
          <w:bCs/>
          <w:sz w:val="20"/>
          <w:szCs w:val="20"/>
        </w:rPr>
        <w:t xml:space="preserve"> team</w:t>
      </w:r>
      <w:r w:rsidR="006B5063">
        <w:rPr>
          <w:bCs/>
          <w:sz w:val="20"/>
          <w:szCs w:val="20"/>
        </w:rPr>
        <w:t xml:space="preserve"> to</w:t>
      </w:r>
      <w:r w:rsidRPr="00B7123B">
        <w:rPr>
          <w:bCs/>
          <w:sz w:val="20"/>
          <w:szCs w:val="20"/>
        </w:rPr>
        <w:t xml:space="preserve"> </w:t>
      </w:r>
      <w:r w:rsidR="006B5063">
        <w:rPr>
          <w:bCs/>
          <w:sz w:val="20"/>
          <w:szCs w:val="20"/>
        </w:rPr>
        <w:t>model the amount of respirable crystalline silica from spectral data for the CDC</w:t>
      </w:r>
      <w:r w:rsidRPr="00B7123B">
        <w:rPr>
          <w:bCs/>
          <w:sz w:val="20"/>
          <w:szCs w:val="20"/>
        </w:rPr>
        <w:t>. Hosts office hours, leads workshops,</w:t>
      </w:r>
      <w:r w:rsidR="006B5063">
        <w:rPr>
          <w:bCs/>
          <w:sz w:val="20"/>
          <w:szCs w:val="20"/>
        </w:rPr>
        <w:t xml:space="preserve"> and</w:t>
      </w:r>
      <w:r w:rsidRPr="00B7123B">
        <w:rPr>
          <w:bCs/>
          <w:sz w:val="20"/>
          <w:szCs w:val="20"/>
        </w:rPr>
        <w:t xml:space="preserve"> grades assignments.</w:t>
      </w:r>
    </w:p>
    <w:p w14:paraId="695C95F6" w14:textId="77777777" w:rsidR="00F107A1" w:rsidRPr="00B7123B" w:rsidRDefault="00F107A1" w:rsidP="00BE1DE5">
      <w:pPr>
        <w:spacing w:line="221" w:lineRule="auto"/>
        <w:ind w:left="-180"/>
        <w:rPr>
          <w:sz w:val="20"/>
          <w:szCs w:val="20"/>
        </w:rPr>
      </w:pPr>
    </w:p>
    <w:p w14:paraId="1FF1FFFF" w14:textId="120FF5CB" w:rsidR="00F107A1" w:rsidRPr="00B7123B" w:rsidRDefault="00F107A1" w:rsidP="00BE1DE5">
      <w:pPr>
        <w:spacing w:line="221" w:lineRule="auto"/>
        <w:ind w:left="-180"/>
        <w:rPr>
          <w:sz w:val="20"/>
          <w:szCs w:val="20"/>
        </w:rPr>
      </w:pPr>
      <w:r w:rsidRPr="00B7123B">
        <w:rPr>
          <w:b/>
          <w:bCs/>
          <w:sz w:val="20"/>
          <w:szCs w:val="20"/>
        </w:rPr>
        <w:t>MATHEMATICS COURSE ASSISTANT</w:t>
      </w:r>
      <w:r w:rsidRPr="00B7123B">
        <w:rPr>
          <w:b/>
          <w:sz w:val="20"/>
          <w:szCs w:val="20"/>
        </w:rPr>
        <w:t xml:space="preserve"> @ HARVARD</w:t>
      </w:r>
      <w:r w:rsidRPr="00B7123B">
        <w:rPr>
          <w:b/>
          <w:sz w:val="20"/>
          <w:szCs w:val="20"/>
        </w:rPr>
        <w:tab/>
      </w:r>
      <w:r w:rsidRPr="00B7123B">
        <w:rPr>
          <w:sz w:val="20"/>
          <w:szCs w:val="20"/>
        </w:rPr>
        <w:tab/>
        <w:t xml:space="preserve">                     Cambridge, MA</w:t>
      </w:r>
      <w:r w:rsidRPr="00B7123B">
        <w:rPr>
          <w:b/>
          <w:sz w:val="20"/>
          <w:szCs w:val="20"/>
        </w:rPr>
        <w:t xml:space="preserve"> | </w:t>
      </w:r>
      <w:r w:rsidRPr="00B7123B">
        <w:rPr>
          <w:sz w:val="20"/>
          <w:szCs w:val="20"/>
        </w:rPr>
        <w:t>Jun. 2021 – Dec. 2021</w:t>
      </w:r>
    </w:p>
    <w:p w14:paraId="2AC9C217" w14:textId="7894A65B" w:rsidR="00D273CB" w:rsidRPr="00B7123B" w:rsidRDefault="00D273CB" w:rsidP="00BE1DE5">
      <w:pPr>
        <w:spacing w:line="221" w:lineRule="auto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>Grad</w:t>
      </w:r>
      <w:r w:rsidR="000B69DB" w:rsidRPr="00B7123B">
        <w:rPr>
          <w:sz w:val="20"/>
          <w:szCs w:val="20"/>
        </w:rPr>
        <w:t>ed</w:t>
      </w:r>
      <w:r w:rsidRPr="00B7123B">
        <w:rPr>
          <w:sz w:val="20"/>
          <w:szCs w:val="20"/>
        </w:rPr>
        <w:t xml:space="preserve"> </w:t>
      </w:r>
      <w:r w:rsidR="000B69DB" w:rsidRPr="00B7123B">
        <w:rPr>
          <w:sz w:val="20"/>
          <w:szCs w:val="20"/>
        </w:rPr>
        <w:t xml:space="preserve">homework, </w:t>
      </w:r>
      <w:r w:rsidRPr="00B7123B">
        <w:rPr>
          <w:sz w:val="20"/>
          <w:szCs w:val="20"/>
        </w:rPr>
        <w:t>l</w:t>
      </w:r>
      <w:r w:rsidR="000B69DB" w:rsidRPr="00B7123B">
        <w:rPr>
          <w:sz w:val="20"/>
          <w:szCs w:val="20"/>
        </w:rPr>
        <w:t>ed</w:t>
      </w:r>
      <w:r w:rsidRPr="00B7123B">
        <w:rPr>
          <w:sz w:val="20"/>
          <w:szCs w:val="20"/>
        </w:rPr>
        <w:t xml:space="preserve"> section</w:t>
      </w:r>
      <w:r w:rsidR="000B69DB" w:rsidRPr="00B7123B">
        <w:rPr>
          <w:sz w:val="20"/>
          <w:szCs w:val="20"/>
        </w:rPr>
        <w:t>, and hosted office hours for fall and summer versions of MATH 21A: Multivariable Calculus.</w:t>
      </w:r>
    </w:p>
    <w:p w14:paraId="1927A96D" w14:textId="77777777" w:rsidR="00D273CB" w:rsidRPr="00B7123B" w:rsidRDefault="00D273CB" w:rsidP="00BE1DE5">
      <w:pPr>
        <w:spacing w:line="221" w:lineRule="auto"/>
        <w:ind w:left="-180"/>
        <w:rPr>
          <w:b/>
          <w:sz w:val="20"/>
          <w:szCs w:val="20"/>
        </w:rPr>
      </w:pPr>
    </w:p>
    <w:p w14:paraId="63113E1D" w14:textId="6C7C8717" w:rsidR="00D273CB" w:rsidRPr="00B7123B" w:rsidRDefault="00F107A1" w:rsidP="00BE1DE5">
      <w:pPr>
        <w:spacing w:line="22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>CHOREOGRAPHER @ </w:t>
      </w:r>
      <w:r w:rsidR="00D273CB" w:rsidRPr="00B7123B">
        <w:rPr>
          <w:b/>
          <w:sz w:val="20"/>
          <w:szCs w:val="20"/>
        </w:rPr>
        <w:t xml:space="preserve">HARVARD CANDELA LATIN DANCE TROUPE            </w:t>
      </w:r>
      <w:r w:rsidRPr="00B7123B">
        <w:rPr>
          <w:b/>
          <w:sz w:val="20"/>
          <w:szCs w:val="20"/>
        </w:rPr>
        <w:t xml:space="preserve"> </w:t>
      </w:r>
      <w:r w:rsidR="00D273CB" w:rsidRPr="00B7123B">
        <w:rPr>
          <w:sz w:val="20"/>
          <w:szCs w:val="20"/>
        </w:rPr>
        <w:t>Cambridge, MA</w:t>
      </w:r>
      <w:r w:rsidRPr="00B7123B">
        <w:rPr>
          <w:b/>
          <w:sz w:val="20"/>
          <w:szCs w:val="20"/>
        </w:rPr>
        <w:t xml:space="preserve"> | </w:t>
      </w:r>
      <w:r w:rsidRPr="00B7123B">
        <w:rPr>
          <w:sz w:val="20"/>
          <w:szCs w:val="20"/>
        </w:rPr>
        <w:t>Sep.</w:t>
      </w:r>
      <w:r w:rsidR="00D273CB" w:rsidRPr="00B7123B">
        <w:rPr>
          <w:sz w:val="20"/>
          <w:szCs w:val="20"/>
        </w:rPr>
        <w:t xml:space="preserve"> 2020 – Present</w:t>
      </w:r>
    </w:p>
    <w:p w14:paraId="2788DCB7" w14:textId="7E3A1459" w:rsidR="00D273CB" w:rsidRPr="00B7123B" w:rsidRDefault="00D273CB" w:rsidP="00BE1DE5">
      <w:pPr>
        <w:spacing w:line="221" w:lineRule="auto"/>
        <w:ind w:left="-180"/>
        <w:rPr>
          <w:bCs/>
          <w:sz w:val="20"/>
          <w:szCs w:val="20"/>
        </w:rPr>
      </w:pPr>
      <w:r w:rsidRPr="00B7123B">
        <w:rPr>
          <w:bCs/>
          <w:sz w:val="20"/>
          <w:szCs w:val="20"/>
        </w:rPr>
        <w:t>Design</w:t>
      </w:r>
      <w:r w:rsidR="000B69DB" w:rsidRPr="00B7123B">
        <w:rPr>
          <w:bCs/>
          <w:sz w:val="20"/>
          <w:szCs w:val="20"/>
        </w:rPr>
        <w:t>s</w:t>
      </w:r>
      <w:r w:rsidRPr="00B7123B">
        <w:rPr>
          <w:bCs/>
          <w:sz w:val="20"/>
          <w:szCs w:val="20"/>
        </w:rPr>
        <w:t xml:space="preserve"> salsa, bachata, and merengue choreographies. </w:t>
      </w:r>
      <w:r w:rsidR="000B69DB" w:rsidRPr="00B7123B">
        <w:rPr>
          <w:bCs/>
          <w:sz w:val="20"/>
          <w:szCs w:val="20"/>
        </w:rPr>
        <w:t>Teaches</w:t>
      </w:r>
      <w:r w:rsidRPr="00B7123B">
        <w:rPr>
          <w:bCs/>
          <w:sz w:val="20"/>
          <w:szCs w:val="20"/>
        </w:rPr>
        <w:t xml:space="preserve"> social and performance classes to 40+ students. </w:t>
      </w:r>
      <w:r w:rsidR="000B69DB" w:rsidRPr="00B7123B">
        <w:rPr>
          <w:bCs/>
          <w:sz w:val="20"/>
          <w:szCs w:val="20"/>
        </w:rPr>
        <w:t>Led</w:t>
      </w:r>
      <w:r w:rsidRPr="00B7123B">
        <w:rPr>
          <w:bCs/>
          <w:sz w:val="20"/>
          <w:szCs w:val="20"/>
        </w:rPr>
        <w:t xml:space="preserve"> team to classify and perform on Harvard Cultural Rhythms 35 and 36. Invited to the UPenn salsa conference.</w:t>
      </w:r>
    </w:p>
    <w:p w14:paraId="48882DD3" w14:textId="77777777" w:rsidR="00D273CB" w:rsidRPr="00B7123B" w:rsidRDefault="00D273CB" w:rsidP="00BE1DE5">
      <w:pPr>
        <w:spacing w:line="221" w:lineRule="auto"/>
        <w:ind w:left="-180"/>
        <w:rPr>
          <w:b/>
          <w:sz w:val="20"/>
          <w:szCs w:val="20"/>
        </w:rPr>
      </w:pPr>
    </w:p>
    <w:p w14:paraId="2297C7D2" w14:textId="0DABB520" w:rsidR="00D273CB" w:rsidRPr="00B7123B" w:rsidRDefault="00F107A1" w:rsidP="00BE1DE5">
      <w:pPr>
        <w:spacing w:line="221" w:lineRule="auto"/>
        <w:ind w:left="-180"/>
        <w:rPr>
          <w:sz w:val="20"/>
          <w:szCs w:val="20"/>
        </w:rPr>
      </w:pPr>
      <w:r w:rsidRPr="00B7123B">
        <w:rPr>
          <w:b/>
          <w:sz w:val="20"/>
          <w:szCs w:val="20"/>
        </w:rPr>
        <w:t xml:space="preserve">CO-PRESIDENT @ </w:t>
      </w:r>
      <w:r w:rsidR="00D273CB" w:rsidRPr="00B7123B">
        <w:rPr>
          <w:b/>
          <w:sz w:val="20"/>
          <w:szCs w:val="20"/>
        </w:rPr>
        <w:t xml:space="preserve">HARVARD ORGANIZATION FOR LATIN AMERICA       </w:t>
      </w:r>
      <w:r w:rsidRPr="00B7123B">
        <w:rPr>
          <w:b/>
          <w:sz w:val="20"/>
          <w:szCs w:val="20"/>
        </w:rPr>
        <w:t xml:space="preserve">    </w:t>
      </w:r>
      <w:r w:rsidR="00D273CB" w:rsidRPr="00B7123B">
        <w:rPr>
          <w:sz w:val="20"/>
          <w:szCs w:val="20"/>
        </w:rPr>
        <w:t>Cambridge, MA</w:t>
      </w:r>
      <w:r w:rsidRPr="00B7123B">
        <w:rPr>
          <w:b/>
          <w:sz w:val="20"/>
          <w:szCs w:val="20"/>
        </w:rPr>
        <w:t xml:space="preserve"> | </w:t>
      </w:r>
      <w:r w:rsidRPr="00B7123B">
        <w:rPr>
          <w:sz w:val="20"/>
          <w:szCs w:val="20"/>
        </w:rPr>
        <w:t>Sep.</w:t>
      </w:r>
      <w:r w:rsidR="00D273CB" w:rsidRPr="00B7123B">
        <w:rPr>
          <w:sz w:val="20"/>
          <w:szCs w:val="20"/>
        </w:rPr>
        <w:t xml:space="preserve"> 2020 – Present</w:t>
      </w:r>
    </w:p>
    <w:p w14:paraId="33D97B09" w14:textId="3BDAE906" w:rsidR="00D273CB" w:rsidRPr="00B7123B" w:rsidRDefault="00D273CB" w:rsidP="00BE1DE5">
      <w:pPr>
        <w:spacing w:line="221" w:lineRule="auto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 xml:space="preserve">Coordinated a fundraiser to help underprivileged </w:t>
      </w:r>
      <w:r w:rsidR="000B69DB" w:rsidRPr="00B7123B">
        <w:rPr>
          <w:sz w:val="20"/>
          <w:szCs w:val="20"/>
        </w:rPr>
        <w:t>youth</w:t>
      </w:r>
      <w:r w:rsidRPr="00B7123B">
        <w:rPr>
          <w:sz w:val="20"/>
          <w:szCs w:val="20"/>
        </w:rPr>
        <w:t xml:space="preserve"> in Latin America. Organized social</w:t>
      </w:r>
      <w:r w:rsidR="00206B7E" w:rsidRPr="00B7123B">
        <w:rPr>
          <w:sz w:val="20"/>
          <w:szCs w:val="20"/>
        </w:rPr>
        <w:t xml:space="preserve"> and academic</w:t>
      </w:r>
      <w:r w:rsidRPr="00B7123B">
        <w:rPr>
          <w:sz w:val="20"/>
          <w:szCs w:val="20"/>
        </w:rPr>
        <w:t xml:space="preserve"> events.</w:t>
      </w:r>
    </w:p>
    <w:p w14:paraId="5DAFF277" w14:textId="77777777" w:rsidR="001A2B23" w:rsidRPr="00B7123B" w:rsidRDefault="001A2B23" w:rsidP="00BE1DE5">
      <w:pPr>
        <w:pBdr>
          <w:bottom w:val="single" w:sz="12" w:space="1" w:color="auto"/>
        </w:pBdr>
        <w:tabs>
          <w:tab w:val="right" w:pos="10800"/>
        </w:tabs>
        <w:spacing w:line="221" w:lineRule="auto"/>
        <w:ind w:left="-187"/>
        <w:rPr>
          <w:b/>
          <w:color w:val="000000" w:themeColor="text1"/>
          <w:sz w:val="20"/>
          <w:szCs w:val="20"/>
        </w:rPr>
      </w:pPr>
    </w:p>
    <w:p w14:paraId="1DBE2060" w14:textId="0E4A912C" w:rsidR="00D367F2" w:rsidRPr="00B7123B" w:rsidRDefault="00D367F2" w:rsidP="00BE1DE5">
      <w:pPr>
        <w:pBdr>
          <w:bottom w:val="single" w:sz="12" w:space="1" w:color="auto"/>
        </w:pBdr>
        <w:tabs>
          <w:tab w:val="right" w:pos="10800"/>
        </w:tabs>
        <w:spacing w:line="221" w:lineRule="auto"/>
        <w:ind w:left="-187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PROJECTS</w:t>
      </w:r>
    </w:p>
    <w:p w14:paraId="21ECC018" w14:textId="09234950" w:rsidR="00D367F2" w:rsidRPr="00B7123B" w:rsidRDefault="00D367F2" w:rsidP="00BE1DE5">
      <w:pPr>
        <w:spacing w:line="22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POMBO EDUCATION</w:t>
      </w:r>
    </w:p>
    <w:p w14:paraId="12921B8F" w14:textId="77777777" w:rsidR="00D367F2" w:rsidRPr="00B7123B" w:rsidRDefault="00D367F2" w:rsidP="00BE1DE5">
      <w:pPr>
        <w:spacing w:line="22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>Developed an app that diagnoses educational inefficacies in the classroom. Designed the UI/UX for the application, a predictive model trained on data from 10,000 schools in Colombia, the firebase infrastructure, etc.</w:t>
      </w:r>
    </w:p>
    <w:p w14:paraId="0A37F154" w14:textId="77777777" w:rsidR="00D367F2" w:rsidRPr="00B7123B" w:rsidRDefault="00D367F2" w:rsidP="00BE1DE5">
      <w:pPr>
        <w:spacing w:line="221" w:lineRule="auto"/>
        <w:ind w:left="-187"/>
        <w:rPr>
          <w:sz w:val="20"/>
          <w:szCs w:val="20"/>
        </w:rPr>
      </w:pPr>
    </w:p>
    <w:p w14:paraId="1F31D5B8" w14:textId="6873CB8F" w:rsidR="00D367F2" w:rsidRPr="00B7123B" w:rsidRDefault="00D367F2" w:rsidP="00BE1DE5">
      <w:pPr>
        <w:spacing w:line="22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QUESTIONS TO ATIS SQL QUERIES</w:t>
      </w:r>
    </w:p>
    <w:p w14:paraId="10BEC5F7" w14:textId="1E4DA0E8" w:rsidR="00EB2965" w:rsidRPr="00B7123B" w:rsidRDefault="00D367F2" w:rsidP="00BE1DE5">
      <w:pPr>
        <w:spacing w:line="221" w:lineRule="auto"/>
        <w:ind w:left="-180"/>
        <w:rPr>
          <w:bCs/>
          <w:sz w:val="20"/>
          <w:szCs w:val="20"/>
        </w:rPr>
      </w:pPr>
      <w:r w:rsidRPr="00B7123B">
        <w:rPr>
          <w:bCs/>
          <w:sz w:val="20"/>
          <w:szCs w:val="20"/>
        </w:rPr>
        <w:t>Created a</w:t>
      </w:r>
      <w:r w:rsidR="00206B7E" w:rsidRPr="00B7123B">
        <w:rPr>
          <w:bCs/>
          <w:sz w:val="20"/>
          <w:szCs w:val="20"/>
        </w:rPr>
        <w:t xml:space="preserve"> question to </w:t>
      </w:r>
      <w:r w:rsidR="00206B7E" w:rsidRPr="00B7123B">
        <w:rPr>
          <w:sz w:val="20"/>
          <w:szCs w:val="20"/>
        </w:rPr>
        <w:t xml:space="preserve">SQL queries </w:t>
      </w:r>
      <w:r w:rsidR="00206B7E" w:rsidRPr="00B7123B">
        <w:rPr>
          <w:bCs/>
          <w:sz w:val="20"/>
          <w:szCs w:val="20"/>
        </w:rPr>
        <w:t>translation</w:t>
      </w:r>
      <w:r w:rsidRPr="00B7123B">
        <w:rPr>
          <w:bCs/>
          <w:sz w:val="20"/>
          <w:szCs w:val="20"/>
        </w:rPr>
        <w:t xml:space="preserve"> system</w:t>
      </w:r>
      <w:r w:rsidR="00206B7E" w:rsidRPr="00B7123B">
        <w:rPr>
          <w:bCs/>
          <w:sz w:val="20"/>
          <w:szCs w:val="20"/>
        </w:rPr>
        <w:t xml:space="preserve"> using </w:t>
      </w:r>
      <w:r w:rsidRPr="00B7123B">
        <w:rPr>
          <w:sz w:val="20"/>
          <w:szCs w:val="20"/>
        </w:rPr>
        <w:t>naïve Bayes, rule-based, and seq2seq encoder-decoder models</w:t>
      </w:r>
      <w:r w:rsidR="00206B7E" w:rsidRPr="00B7123B">
        <w:rPr>
          <w:sz w:val="20"/>
          <w:szCs w:val="20"/>
        </w:rPr>
        <w:t>.</w:t>
      </w:r>
    </w:p>
    <w:p w14:paraId="435876CE" w14:textId="77777777" w:rsidR="00A35A72" w:rsidRPr="00B7123B" w:rsidRDefault="00A35A72" w:rsidP="00BE1DE5">
      <w:pPr>
        <w:spacing w:line="221" w:lineRule="auto"/>
        <w:ind w:left="-180"/>
        <w:rPr>
          <w:b/>
          <w:sz w:val="20"/>
          <w:szCs w:val="20"/>
        </w:rPr>
      </w:pPr>
    </w:p>
    <w:p w14:paraId="45658B1D" w14:textId="2053A11C" w:rsidR="00D367F2" w:rsidRPr="00B7123B" w:rsidRDefault="00D367F2" w:rsidP="00BE1DE5">
      <w:pPr>
        <w:spacing w:line="221" w:lineRule="auto"/>
        <w:ind w:left="-180"/>
        <w:rPr>
          <w:bCs/>
          <w:sz w:val="20"/>
          <w:szCs w:val="20"/>
        </w:rPr>
      </w:pPr>
      <w:r w:rsidRPr="00B7123B">
        <w:rPr>
          <w:b/>
          <w:sz w:val="20"/>
          <w:szCs w:val="20"/>
        </w:rPr>
        <w:t>MINI-ML LANGUAGE INTERPRETER</w:t>
      </w:r>
    </w:p>
    <w:p w14:paraId="7CFF7669" w14:textId="28DCF652" w:rsidR="00E102C8" w:rsidRPr="00B7123B" w:rsidRDefault="00D367F2" w:rsidP="00BE1DE5">
      <w:pPr>
        <w:spacing w:line="221" w:lineRule="auto"/>
        <w:ind w:left="-180"/>
        <w:rPr>
          <w:b/>
          <w:sz w:val="20"/>
          <w:szCs w:val="20"/>
        </w:rPr>
      </w:pPr>
      <w:r w:rsidRPr="00B7123B">
        <w:rPr>
          <w:sz w:val="20"/>
          <w:szCs w:val="20"/>
        </w:rPr>
        <w:t xml:space="preserve">Implemented three interpreters of a subset of the </w:t>
      </w:r>
      <w:proofErr w:type="spellStart"/>
      <w:r w:rsidRPr="00B7123B">
        <w:rPr>
          <w:sz w:val="20"/>
          <w:szCs w:val="20"/>
        </w:rPr>
        <w:t>OCaml</w:t>
      </w:r>
      <w:proofErr w:type="spellEnd"/>
      <w:r w:rsidRPr="00B7123B">
        <w:rPr>
          <w:sz w:val="20"/>
          <w:szCs w:val="20"/>
        </w:rPr>
        <w:t xml:space="preserve"> language, each with a different semantic assumption.</w:t>
      </w:r>
    </w:p>
    <w:p w14:paraId="3FE274F7" w14:textId="77777777" w:rsidR="00E102C8" w:rsidRPr="00B7123B" w:rsidRDefault="00E102C8" w:rsidP="00BE1DE5">
      <w:pPr>
        <w:spacing w:line="221" w:lineRule="auto"/>
        <w:ind w:left="-180"/>
        <w:rPr>
          <w:b/>
          <w:sz w:val="20"/>
          <w:szCs w:val="20"/>
        </w:rPr>
      </w:pPr>
    </w:p>
    <w:p w14:paraId="23F4A46D" w14:textId="1FF10953" w:rsidR="00D367F2" w:rsidRPr="00B7123B" w:rsidRDefault="00D367F2" w:rsidP="00BE1DE5">
      <w:pPr>
        <w:spacing w:line="22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DISCRETE MATH EXPLORABLE EXPLANATIONS</w:t>
      </w:r>
    </w:p>
    <w:p w14:paraId="7B54B68C" w14:textId="77777777" w:rsidR="00D367F2" w:rsidRPr="00B7123B" w:rsidRDefault="00D367F2" w:rsidP="00BE1DE5">
      <w:pPr>
        <w:spacing w:line="221" w:lineRule="auto"/>
        <w:ind w:left="-180"/>
        <w:rPr>
          <w:bCs/>
          <w:sz w:val="20"/>
          <w:szCs w:val="20"/>
        </w:rPr>
      </w:pPr>
      <w:r w:rsidRPr="00B7123B">
        <w:rPr>
          <w:bCs/>
          <w:sz w:val="20"/>
          <w:szCs w:val="20"/>
        </w:rPr>
        <w:t xml:space="preserve">Created </w:t>
      </w:r>
      <w:proofErr w:type="spellStart"/>
      <w:r w:rsidRPr="00B7123B">
        <w:rPr>
          <w:bCs/>
          <w:sz w:val="20"/>
          <w:szCs w:val="20"/>
        </w:rPr>
        <w:t>RShiny</w:t>
      </w:r>
      <w:proofErr w:type="spellEnd"/>
      <w:r w:rsidRPr="00B7123B">
        <w:rPr>
          <w:bCs/>
          <w:sz w:val="20"/>
          <w:szCs w:val="20"/>
        </w:rPr>
        <w:t xml:space="preserve"> webapps that calculated permutations, operations, conversions, subgroups, and Cayley graphs of different important groups. Created visualizations of Euclid’s GCD, Fleury’s, Prim’s, and Kruskal’s algorithms.</w:t>
      </w:r>
    </w:p>
    <w:p w14:paraId="7BEC079A" w14:textId="77777777" w:rsidR="00D367F2" w:rsidRPr="00B7123B" w:rsidRDefault="00D367F2" w:rsidP="00BE1DE5">
      <w:pPr>
        <w:spacing w:line="221" w:lineRule="auto"/>
        <w:ind w:left="-180"/>
        <w:rPr>
          <w:b/>
          <w:sz w:val="20"/>
          <w:szCs w:val="20"/>
        </w:rPr>
      </w:pPr>
    </w:p>
    <w:p w14:paraId="28EC8AC5" w14:textId="77777777" w:rsidR="00D367F2" w:rsidRPr="00B7123B" w:rsidRDefault="00D367F2" w:rsidP="00BE1DE5">
      <w:pPr>
        <w:spacing w:line="221" w:lineRule="auto"/>
        <w:ind w:left="-180"/>
        <w:rPr>
          <w:b/>
          <w:sz w:val="20"/>
          <w:szCs w:val="20"/>
        </w:rPr>
      </w:pPr>
      <w:r w:rsidRPr="00B7123B">
        <w:rPr>
          <w:b/>
          <w:sz w:val="20"/>
          <w:szCs w:val="20"/>
        </w:rPr>
        <w:t>CHUSPA APP</w:t>
      </w:r>
    </w:p>
    <w:p w14:paraId="159469BB" w14:textId="2858E9CF" w:rsidR="00D367F2" w:rsidRPr="00B7123B" w:rsidRDefault="00D367F2" w:rsidP="00BE1DE5">
      <w:pPr>
        <w:spacing w:line="221" w:lineRule="auto"/>
        <w:ind w:left="-180"/>
        <w:rPr>
          <w:sz w:val="20"/>
          <w:szCs w:val="20"/>
        </w:rPr>
      </w:pPr>
      <w:r w:rsidRPr="00B7123B">
        <w:rPr>
          <w:sz w:val="20"/>
          <w:szCs w:val="20"/>
        </w:rPr>
        <w:t>Developed iOS app that scans supermarket products and displays eco-footprint from life cycle assessment models.</w:t>
      </w:r>
    </w:p>
    <w:p w14:paraId="7293F1E4" w14:textId="77777777" w:rsidR="00F107A1" w:rsidRPr="00B7123B" w:rsidRDefault="00F107A1" w:rsidP="00BE1DE5">
      <w:pPr>
        <w:spacing w:line="221" w:lineRule="auto"/>
        <w:rPr>
          <w:sz w:val="20"/>
          <w:szCs w:val="20"/>
        </w:rPr>
      </w:pPr>
    </w:p>
    <w:p w14:paraId="30B39B1C" w14:textId="77777777" w:rsidR="00F107A1" w:rsidRPr="00B7123B" w:rsidRDefault="00F107A1" w:rsidP="00BE1DE5">
      <w:pPr>
        <w:pBdr>
          <w:bottom w:val="single" w:sz="12" w:space="1" w:color="auto"/>
        </w:pBdr>
        <w:tabs>
          <w:tab w:val="right" w:pos="10800"/>
        </w:tabs>
        <w:spacing w:line="221" w:lineRule="auto"/>
        <w:ind w:left="-180"/>
        <w:jc w:val="center"/>
        <w:rPr>
          <w:b/>
          <w:color w:val="000000" w:themeColor="text1"/>
          <w:sz w:val="20"/>
          <w:szCs w:val="20"/>
        </w:rPr>
      </w:pPr>
      <w:r w:rsidRPr="00B7123B">
        <w:rPr>
          <w:b/>
          <w:color w:val="000000" w:themeColor="text1"/>
          <w:sz w:val="20"/>
          <w:szCs w:val="20"/>
        </w:rPr>
        <w:t>SKILLS</w:t>
      </w:r>
    </w:p>
    <w:p w14:paraId="75524E92" w14:textId="77777777" w:rsidR="00F107A1" w:rsidRPr="00B7123B" w:rsidRDefault="00F107A1" w:rsidP="00BE1DE5">
      <w:pPr>
        <w:spacing w:line="221" w:lineRule="auto"/>
        <w:ind w:left="-180"/>
        <w:rPr>
          <w:sz w:val="20"/>
          <w:szCs w:val="20"/>
        </w:rPr>
      </w:pPr>
      <w:r w:rsidRPr="00B7123B">
        <w:rPr>
          <w:bCs/>
          <w:sz w:val="20"/>
          <w:szCs w:val="20"/>
          <w:u w:val="single"/>
        </w:rPr>
        <w:t>Programming languages:</w:t>
      </w:r>
      <w:r w:rsidRPr="00B7123B">
        <w:rPr>
          <w:b/>
          <w:i/>
          <w:iCs/>
          <w:sz w:val="20"/>
          <w:szCs w:val="20"/>
        </w:rPr>
        <w:t xml:space="preserve"> </w:t>
      </w:r>
      <w:r w:rsidRPr="00B7123B">
        <w:rPr>
          <w:sz w:val="20"/>
          <w:szCs w:val="20"/>
        </w:rPr>
        <w:t xml:space="preserve">Python, R, SQL, </w:t>
      </w:r>
      <w:proofErr w:type="spellStart"/>
      <w:r w:rsidRPr="00B7123B">
        <w:rPr>
          <w:sz w:val="20"/>
          <w:szCs w:val="20"/>
        </w:rPr>
        <w:t>OCaml</w:t>
      </w:r>
      <w:proofErr w:type="spellEnd"/>
      <w:r w:rsidRPr="00B7123B">
        <w:rPr>
          <w:sz w:val="20"/>
          <w:szCs w:val="20"/>
        </w:rPr>
        <w:t>, LaTeX, JavaScript, HTML/CSS, Swift, Java, C</w:t>
      </w:r>
    </w:p>
    <w:p w14:paraId="719D293A" w14:textId="77777777" w:rsidR="00F107A1" w:rsidRPr="00B7123B" w:rsidRDefault="00F107A1" w:rsidP="00BE1DE5">
      <w:pPr>
        <w:spacing w:line="221" w:lineRule="auto"/>
        <w:ind w:left="-180"/>
        <w:rPr>
          <w:sz w:val="20"/>
          <w:szCs w:val="20"/>
        </w:rPr>
      </w:pPr>
      <w:r w:rsidRPr="00B7123B">
        <w:rPr>
          <w:bCs/>
          <w:sz w:val="20"/>
          <w:szCs w:val="20"/>
          <w:u w:val="single"/>
        </w:rPr>
        <w:t>Libraries:</w:t>
      </w:r>
      <w:r w:rsidRPr="00B7123B">
        <w:rPr>
          <w:sz w:val="20"/>
          <w:szCs w:val="20"/>
        </w:rPr>
        <w:t xml:space="preserve"> </w:t>
      </w:r>
      <w:proofErr w:type="spellStart"/>
      <w:r w:rsidRPr="00B7123B">
        <w:rPr>
          <w:sz w:val="20"/>
          <w:szCs w:val="20"/>
        </w:rPr>
        <w:t>Numpy</w:t>
      </w:r>
      <w:proofErr w:type="spellEnd"/>
      <w:r w:rsidRPr="00B7123B">
        <w:rPr>
          <w:sz w:val="20"/>
          <w:szCs w:val="20"/>
        </w:rPr>
        <w:t xml:space="preserve">, Pandas, Matplotlib, </w:t>
      </w:r>
      <w:proofErr w:type="spellStart"/>
      <w:r w:rsidRPr="00B7123B">
        <w:rPr>
          <w:sz w:val="20"/>
          <w:szCs w:val="20"/>
        </w:rPr>
        <w:t>RShiny</w:t>
      </w:r>
      <w:proofErr w:type="spellEnd"/>
      <w:r w:rsidRPr="00B7123B">
        <w:rPr>
          <w:sz w:val="20"/>
          <w:szCs w:val="20"/>
        </w:rPr>
        <w:t xml:space="preserve">, Scikit Learn, </w:t>
      </w:r>
      <w:proofErr w:type="spellStart"/>
      <w:r w:rsidRPr="00B7123B">
        <w:rPr>
          <w:sz w:val="20"/>
          <w:szCs w:val="20"/>
        </w:rPr>
        <w:t>PyTorch</w:t>
      </w:r>
      <w:proofErr w:type="spellEnd"/>
      <w:r w:rsidRPr="00B7123B">
        <w:rPr>
          <w:sz w:val="20"/>
          <w:szCs w:val="20"/>
        </w:rPr>
        <w:t xml:space="preserve">, </w:t>
      </w:r>
      <w:proofErr w:type="spellStart"/>
      <w:r w:rsidRPr="00B7123B">
        <w:rPr>
          <w:sz w:val="20"/>
          <w:szCs w:val="20"/>
        </w:rPr>
        <w:t>TorchText</w:t>
      </w:r>
      <w:proofErr w:type="spellEnd"/>
      <w:r w:rsidRPr="00B7123B">
        <w:rPr>
          <w:sz w:val="20"/>
          <w:szCs w:val="20"/>
        </w:rPr>
        <w:t>, SciPy, Beautiful Soup, D3JS</w:t>
      </w:r>
    </w:p>
    <w:p w14:paraId="05FA68D2" w14:textId="1071725B" w:rsidR="00F107A1" w:rsidRPr="00B7123B" w:rsidRDefault="00F107A1" w:rsidP="00BE1DE5">
      <w:pPr>
        <w:spacing w:line="221" w:lineRule="auto"/>
        <w:ind w:left="-180"/>
        <w:rPr>
          <w:sz w:val="20"/>
          <w:szCs w:val="20"/>
        </w:rPr>
      </w:pPr>
      <w:r w:rsidRPr="00B7123B">
        <w:rPr>
          <w:bCs/>
          <w:sz w:val="20"/>
          <w:szCs w:val="20"/>
          <w:u w:val="single"/>
        </w:rPr>
        <w:t>Languages:</w:t>
      </w:r>
      <w:r w:rsidRPr="00B7123B">
        <w:rPr>
          <w:bCs/>
          <w:sz w:val="20"/>
          <w:szCs w:val="20"/>
        </w:rPr>
        <w:t xml:space="preserve"> Spanish, English, and French (Fluent); Chinese (Intermediate Proficiency)</w:t>
      </w:r>
    </w:p>
    <w:sectPr w:rsidR="00F107A1" w:rsidRPr="00B7123B" w:rsidSect="000B69DB">
      <w:pgSz w:w="12240" w:h="15840"/>
      <w:pgMar w:top="475" w:right="1080" w:bottom="47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8E896" w14:textId="77777777" w:rsidR="00753E68" w:rsidRDefault="00753E68">
      <w:r>
        <w:separator/>
      </w:r>
    </w:p>
  </w:endnote>
  <w:endnote w:type="continuationSeparator" w:id="0">
    <w:p w14:paraId="573E1CC1" w14:textId="77777777" w:rsidR="00753E68" w:rsidRDefault="00753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B94BE" w14:textId="77777777" w:rsidR="00753E68" w:rsidRDefault="00753E68">
      <w:r>
        <w:separator/>
      </w:r>
    </w:p>
  </w:footnote>
  <w:footnote w:type="continuationSeparator" w:id="0">
    <w:p w14:paraId="6B8377D7" w14:textId="77777777" w:rsidR="00753E68" w:rsidRDefault="00753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4789"/>
    <w:multiLevelType w:val="hybridMultilevel"/>
    <w:tmpl w:val="0696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3126"/>
    <w:multiLevelType w:val="hybridMultilevel"/>
    <w:tmpl w:val="9998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E2A"/>
    <w:multiLevelType w:val="hybridMultilevel"/>
    <w:tmpl w:val="80FA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4484A"/>
    <w:multiLevelType w:val="hybridMultilevel"/>
    <w:tmpl w:val="086A04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21BCF"/>
    <w:multiLevelType w:val="hybridMultilevel"/>
    <w:tmpl w:val="B846F432"/>
    <w:lvl w:ilvl="0" w:tplc="1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xNLcwNzE2trQ0NTZW0lEKTi0uzszPAykwrQUAZ7coFCwAAAA="/>
  </w:docVars>
  <w:rsids>
    <w:rsidRoot w:val="00255337"/>
    <w:rsid w:val="00010726"/>
    <w:rsid w:val="0001107F"/>
    <w:rsid w:val="00011D7D"/>
    <w:rsid w:val="000143FD"/>
    <w:rsid w:val="0001684D"/>
    <w:rsid w:val="00024813"/>
    <w:rsid w:val="0002519E"/>
    <w:rsid w:val="00034582"/>
    <w:rsid w:val="00046392"/>
    <w:rsid w:val="00047601"/>
    <w:rsid w:val="000540E0"/>
    <w:rsid w:val="00055FCA"/>
    <w:rsid w:val="00057F19"/>
    <w:rsid w:val="00063BDB"/>
    <w:rsid w:val="00073069"/>
    <w:rsid w:val="000820FE"/>
    <w:rsid w:val="000833E8"/>
    <w:rsid w:val="000841BC"/>
    <w:rsid w:val="0008642C"/>
    <w:rsid w:val="00090BC8"/>
    <w:rsid w:val="000924DA"/>
    <w:rsid w:val="00096153"/>
    <w:rsid w:val="000A225E"/>
    <w:rsid w:val="000A52D1"/>
    <w:rsid w:val="000A60DA"/>
    <w:rsid w:val="000B447A"/>
    <w:rsid w:val="000B507A"/>
    <w:rsid w:val="000B69DB"/>
    <w:rsid w:val="000C0D22"/>
    <w:rsid w:val="000C61E0"/>
    <w:rsid w:val="000C6DDC"/>
    <w:rsid w:val="000E1746"/>
    <w:rsid w:val="000E5125"/>
    <w:rsid w:val="000F475A"/>
    <w:rsid w:val="000F55CA"/>
    <w:rsid w:val="000F7A9F"/>
    <w:rsid w:val="00106297"/>
    <w:rsid w:val="00112A2E"/>
    <w:rsid w:val="00116C6E"/>
    <w:rsid w:val="00120CA4"/>
    <w:rsid w:val="00131601"/>
    <w:rsid w:val="001318E3"/>
    <w:rsid w:val="00133DC6"/>
    <w:rsid w:val="001357AF"/>
    <w:rsid w:val="00135AA5"/>
    <w:rsid w:val="00141F89"/>
    <w:rsid w:val="001466FD"/>
    <w:rsid w:val="00146D7F"/>
    <w:rsid w:val="00147570"/>
    <w:rsid w:val="00147BD6"/>
    <w:rsid w:val="00150562"/>
    <w:rsid w:val="00153804"/>
    <w:rsid w:val="00155558"/>
    <w:rsid w:val="00161353"/>
    <w:rsid w:val="0016216D"/>
    <w:rsid w:val="00164BE1"/>
    <w:rsid w:val="00165592"/>
    <w:rsid w:val="00167F8A"/>
    <w:rsid w:val="00173A44"/>
    <w:rsid w:val="00175FCD"/>
    <w:rsid w:val="00177909"/>
    <w:rsid w:val="001802BB"/>
    <w:rsid w:val="00187AC6"/>
    <w:rsid w:val="001A2B23"/>
    <w:rsid w:val="001A548E"/>
    <w:rsid w:val="001B454E"/>
    <w:rsid w:val="001C74A0"/>
    <w:rsid w:val="001E01A2"/>
    <w:rsid w:val="001E0DC8"/>
    <w:rsid w:val="001E2830"/>
    <w:rsid w:val="001F3B09"/>
    <w:rsid w:val="00202EAE"/>
    <w:rsid w:val="00206B7E"/>
    <w:rsid w:val="0021331F"/>
    <w:rsid w:val="00215421"/>
    <w:rsid w:val="0022256F"/>
    <w:rsid w:val="00231140"/>
    <w:rsid w:val="0023115F"/>
    <w:rsid w:val="0023130D"/>
    <w:rsid w:val="00237DDE"/>
    <w:rsid w:val="002444E6"/>
    <w:rsid w:val="002471E7"/>
    <w:rsid w:val="00254306"/>
    <w:rsid w:val="00255337"/>
    <w:rsid w:val="00255944"/>
    <w:rsid w:val="00266615"/>
    <w:rsid w:val="002670F4"/>
    <w:rsid w:val="002720B2"/>
    <w:rsid w:val="00273DF2"/>
    <w:rsid w:val="002800FD"/>
    <w:rsid w:val="002813B0"/>
    <w:rsid w:val="00282986"/>
    <w:rsid w:val="00282CFC"/>
    <w:rsid w:val="002831C3"/>
    <w:rsid w:val="00286F56"/>
    <w:rsid w:val="0029052A"/>
    <w:rsid w:val="00291E84"/>
    <w:rsid w:val="00297CE9"/>
    <w:rsid w:val="002A136E"/>
    <w:rsid w:val="002A5C8B"/>
    <w:rsid w:val="002B0548"/>
    <w:rsid w:val="002B1F9E"/>
    <w:rsid w:val="002B2C09"/>
    <w:rsid w:val="002C0467"/>
    <w:rsid w:val="002D5080"/>
    <w:rsid w:val="002D5F6C"/>
    <w:rsid w:val="002E2802"/>
    <w:rsid w:val="002E6AB5"/>
    <w:rsid w:val="00310397"/>
    <w:rsid w:val="003156C7"/>
    <w:rsid w:val="00316252"/>
    <w:rsid w:val="003206D5"/>
    <w:rsid w:val="00320CB4"/>
    <w:rsid w:val="0032557E"/>
    <w:rsid w:val="0033567E"/>
    <w:rsid w:val="00342888"/>
    <w:rsid w:val="00343EA8"/>
    <w:rsid w:val="003509A9"/>
    <w:rsid w:val="00351AC3"/>
    <w:rsid w:val="00352A3B"/>
    <w:rsid w:val="00357D46"/>
    <w:rsid w:val="00360B7B"/>
    <w:rsid w:val="00366253"/>
    <w:rsid w:val="00370DAB"/>
    <w:rsid w:val="00381FE6"/>
    <w:rsid w:val="0038466E"/>
    <w:rsid w:val="00385FD4"/>
    <w:rsid w:val="0038797E"/>
    <w:rsid w:val="00391D95"/>
    <w:rsid w:val="00395B03"/>
    <w:rsid w:val="00395DFB"/>
    <w:rsid w:val="003960DF"/>
    <w:rsid w:val="003A361B"/>
    <w:rsid w:val="003B1334"/>
    <w:rsid w:val="003B191E"/>
    <w:rsid w:val="003B2D25"/>
    <w:rsid w:val="003B450C"/>
    <w:rsid w:val="003B4A3E"/>
    <w:rsid w:val="003C0765"/>
    <w:rsid w:val="003D0ED7"/>
    <w:rsid w:val="003D5E99"/>
    <w:rsid w:val="003D7B59"/>
    <w:rsid w:val="003E2101"/>
    <w:rsid w:val="003E4C67"/>
    <w:rsid w:val="003E7F07"/>
    <w:rsid w:val="003F3305"/>
    <w:rsid w:val="003F4C6E"/>
    <w:rsid w:val="003F5131"/>
    <w:rsid w:val="00400A8A"/>
    <w:rsid w:val="004011BB"/>
    <w:rsid w:val="00411FB4"/>
    <w:rsid w:val="00413F91"/>
    <w:rsid w:val="004239AF"/>
    <w:rsid w:val="004343B3"/>
    <w:rsid w:val="004361A2"/>
    <w:rsid w:val="004411C9"/>
    <w:rsid w:val="00443FB3"/>
    <w:rsid w:val="004464DC"/>
    <w:rsid w:val="00446C79"/>
    <w:rsid w:val="00453200"/>
    <w:rsid w:val="004559CD"/>
    <w:rsid w:val="00466F68"/>
    <w:rsid w:val="00470BB9"/>
    <w:rsid w:val="0048440A"/>
    <w:rsid w:val="0049052D"/>
    <w:rsid w:val="00494366"/>
    <w:rsid w:val="00494AED"/>
    <w:rsid w:val="004B0E22"/>
    <w:rsid w:val="004B20BC"/>
    <w:rsid w:val="004B5E2A"/>
    <w:rsid w:val="004C0D12"/>
    <w:rsid w:val="004C2074"/>
    <w:rsid w:val="004D142C"/>
    <w:rsid w:val="004D6EA1"/>
    <w:rsid w:val="004D7512"/>
    <w:rsid w:val="004E11CE"/>
    <w:rsid w:val="004E212E"/>
    <w:rsid w:val="004F01AA"/>
    <w:rsid w:val="004F3CC8"/>
    <w:rsid w:val="004F724A"/>
    <w:rsid w:val="00504937"/>
    <w:rsid w:val="00514691"/>
    <w:rsid w:val="005252D6"/>
    <w:rsid w:val="00540B1C"/>
    <w:rsid w:val="00556190"/>
    <w:rsid w:val="005578DA"/>
    <w:rsid w:val="005613F9"/>
    <w:rsid w:val="00570B2B"/>
    <w:rsid w:val="00575D98"/>
    <w:rsid w:val="00581B94"/>
    <w:rsid w:val="005830AE"/>
    <w:rsid w:val="00590C80"/>
    <w:rsid w:val="00590DEA"/>
    <w:rsid w:val="00594FF2"/>
    <w:rsid w:val="00597F1E"/>
    <w:rsid w:val="005A3438"/>
    <w:rsid w:val="005A77C3"/>
    <w:rsid w:val="005B1B6F"/>
    <w:rsid w:val="005B1F43"/>
    <w:rsid w:val="005C075D"/>
    <w:rsid w:val="005D2025"/>
    <w:rsid w:val="005D448D"/>
    <w:rsid w:val="005D5123"/>
    <w:rsid w:val="005D6911"/>
    <w:rsid w:val="005E3C04"/>
    <w:rsid w:val="005E4E78"/>
    <w:rsid w:val="005E51A0"/>
    <w:rsid w:val="005E67BD"/>
    <w:rsid w:val="005F6C29"/>
    <w:rsid w:val="00600AA7"/>
    <w:rsid w:val="00600C3D"/>
    <w:rsid w:val="00604D18"/>
    <w:rsid w:val="00616901"/>
    <w:rsid w:val="006213FE"/>
    <w:rsid w:val="0062294D"/>
    <w:rsid w:val="00625635"/>
    <w:rsid w:val="0063793C"/>
    <w:rsid w:val="00644981"/>
    <w:rsid w:val="00644B17"/>
    <w:rsid w:val="00656075"/>
    <w:rsid w:val="00657B3B"/>
    <w:rsid w:val="00657C58"/>
    <w:rsid w:val="0066197D"/>
    <w:rsid w:val="0066379A"/>
    <w:rsid w:val="00665362"/>
    <w:rsid w:val="006723F0"/>
    <w:rsid w:val="00673825"/>
    <w:rsid w:val="00674192"/>
    <w:rsid w:val="00681513"/>
    <w:rsid w:val="006840E4"/>
    <w:rsid w:val="00685EAF"/>
    <w:rsid w:val="006865FA"/>
    <w:rsid w:val="006866CD"/>
    <w:rsid w:val="00692EE5"/>
    <w:rsid w:val="00695267"/>
    <w:rsid w:val="00697CB1"/>
    <w:rsid w:val="006A0164"/>
    <w:rsid w:val="006A10B0"/>
    <w:rsid w:val="006A65A4"/>
    <w:rsid w:val="006B5063"/>
    <w:rsid w:val="006B6456"/>
    <w:rsid w:val="006C4F57"/>
    <w:rsid w:val="006D3CD6"/>
    <w:rsid w:val="006E3855"/>
    <w:rsid w:val="006F3E65"/>
    <w:rsid w:val="007007E3"/>
    <w:rsid w:val="0070368F"/>
    <w:rsid w:val="00716D94"/>
    <w:rsid w:val="007225BC"/>
    <w:rsid w:val="00725AD1"/>
    <w:rsid w:val="00725B1F"/>
    <w:rsid w:val="007366E5"/>
    <w:rsid w:val="00737275"/>
    <w:rsid w:val="007404A1"/>
    <w:rsid w:val="00740EBA"/>
    <w:rsid w:val="0074102F"/>
    <w:rsid w:val="00743214"/>
    <w:rsid w:val="00747D32"/>
    <w:rsid w:val="00753E68"/>
    <w:rsid w:val="00754298"/>
    <w:rsid w:val="00760C8C"/>
    <w:rsid w:val="00764B48"/>
    <w:rsid w:val="007657ED"/>
    <w:rsid w:val="007755D0"/>
    <w:rsid w:val="0077564F"/>
    <w:rsid w:val="00785198"/>
    <w:rsid w:val="00786058"/>
    <w:rsid w:val="00795439"/>
    <w:rsid w:val="00797653"/>
    <w:rsid w:val="007B03D1"/>
    <w:rsid w:val="007D2C59"/>
    <w:rsid w:val="007D311A"/>
    <w:rsid w:val="007E1E9B"/>
    <w:rsid w:val="007E3E28"/>
    <w:rsid w:val="007E61CE"/>
    <w:rsid w:val="007E7CA1"/>
    <w:rsid w:val="008006AF"/>
    <w:rsid w:val="008046AB"/>
    <w:rsid w:val="0080564D"/>
    <w:rsid w:val="00806034"/>
    <w:rsid w:val="00807799"/>
    <w:rsid w:val="008106B8"/>
    <w:rsid w:val="008120BF"/>
    <w:rsid w:val="008137AB"/>
    <w:rsid w:val="00822D4A"/>
    <w:rsid w:val="0082693D"/>
    <w:rsid w:val="0083243F"/>
    <w:rsid w:val="00845D2F"/>
    <w:rsid w:val="0085055D"/>
    <w:rsid w:val="00852CF0"/>
    <w:rsid w:val="00860A48"/>
    <w:rsid w:val="00861043"/>
    <w:rsid w:val="008627CC"/>
    <w:rsid w:val="00862D92"/>
    <w:rsid w:val="008678E5"/>
    <w:rsid w:val="008704B5"/>
    <w:rsid w:val="008872B8"/>
    <w:rsid w:val="0089420B"/>
    <w:rsid w:val="0089441E"/>
    <w:rsid w:val="008A10A1"/>
    <w:rsid w:val="008A4313"/>
    <w:rsid w:val="008B16B1"/>
    <w:rsid w:val="008B22E1"/>
    <w:rsid w:val="008B6CAA"/>
    <w:rsid w:val="008C2DFA"/>
    <w:rsid w:val="008C34E2"/>
    <w:rsid w:val="008D2C06"/>
    <w:rsid w:val="008D73F3"/>
    <w:rsid w:val="008E445E"/>
    <w:rsid w:val="008E5B28"/>
    <w:rsid w:val="008E7E7C"/>
    <w:rsid w:val="008F0B6E"/>
    <w:rsid w:val="008F1C70"/>
    <w:rsid w:val="008F2DEC"/>
    <w:rsid w:val="008F7D98"/>
    <w:rsid w:val="00903EED"/>
    <w:rsid w:val="00903F15"/>
    <w:rsid w:val="0090542C"/>
    <w:rsid w:val="009057F1"/>
    <w:rsid w:val="009059FC"/>
    <w:rsid w:val="00917C34"/>
    <w:rsid w:val="009253F4"/>
    <w:rsid w:val="0094261A"/>
    <w:rsid w:val="00944C0B"/>
    <w:rsid w:val="00945201"/>
    <w:rsid w:val="00946758"/>
    <w:rsid w:val="0095593F"/>
    <w:rsid w:val="00965A2B"/>
    <w:rsid w:val="009856F8"/>
    <w:rsid w:val="009909E6"/>
    <w:rsid w:val="00994B84"/>
    <w:rsid w:val="0099659B"/>
    <w:rsid w:val="009A0BA7"/>
    <w:rsid w:val="009A1417"/>
    <w:rsid w:val="009A1D6F"/>
    <w:rsid w:val="009A34CB"/>
    <w:rsid w:val="009B2E0D"/>
    <w:rsid w:val="009B49EE"/>
    <w:rsid w:val="009B4A37"/>
    <w:rsid w:val="009B5D26"/>
    <w:rsid w:val="009C01ED"/>
    <w:rsid w:val="009C0D2B"/>
    <w:rsid w:val="009C21F7"/>
    <w:rsid w:val="009C22B5"/>
    <w:rsid w:val="009C5303"/>
    <w:rsid w:val="009D04B4"/>
    <w:rsid w:val="009D06BC"/>
    <w:rsid w:val="009D1CB9"/>
    <w:rsid w:val="009D4588"/>
    <w:rsid w:val="009E1EE8"/>
    <w:rsid w:val="009F24B4"/>
    <w:rsid w:val="009F4CEE"/>
    <w:rsid w:val="009F5947"/>
    <w:rsid w:val="009F5D2F"/>
    <w:rsid w:val="00A00089"/>
    <w:rsid w:val="00A0196E"/>
    <w:rsid w:val="00A01CC4"/>
    <w:rsid w:val="00A12E50"/>
    <w:rsid w:val="00A22D97"/>
    <w:rsid w:val="00A2526A"/>
    <w:rsid w:val="00A25E50"/>
    <w:rsid w:val="00A317DC"/>
    <w:rsid w:val="00A35A72"/>
    <w:rsid w:val="00A41320"/>
    <w:rsid w:val="00A41D2C"/>
    <w:rsid w:val="00A428DE"/>
    <w:rsid w:val="00A433BD"/>
    <w:rsid w:val="00A509EA"/>
    <w:rsid w:val="00A54DE3"/>
    <w:rsid w:val="00A55A42"/>
    <w:rsid w:val="00A628D4"/>
    <w:rsid w:val="00A63AAC"/>
    <w:rsid w:val="00A65000"/>
    <w:rsid w:val="00A67E07"/>
    <w:rsid w:val="00A8785F"/>
    <w:rsid w:val="00A92DE4"/>
    <w:rsid w:val="00A967B5"/>
    <w:rsid w:val="00A96C50"/>
    <w:rsid w:val="00AA29A0"/>
    <w:rsid w:val="00AA2B04"/>
    <w:rsid w:val="00AA3931"/>
    <w:rsid w:val="00AB7730"/>
    <w:rsid w:val="00AC0DFE"/>
    <w:rsid w:val="00AC3ECB"/>
    <w:rsid w:val="00AD1787"/>
    <w:rsid w:val="00AD2605"/>
    <w:rsid w:val="00AD33C8"/>
    <w:rsid w:val="00AE579B"/>
    <w:rsid w:val="00AF3E7D"/>
    <w:rsid w:val="00B07C2A"/>
    <w:rsid w:val="00B10DD6"/>
    <w:rsid w:val="00B11629"/>
    <w:rsid w:val="00B21AB6"/>
    <w:rsid w:val="00B224A3"/>
    <w:rsid w:val="00B23EBC"/>
    <w:rsid w:val="00B313ED"/>
    <w:rsid w:val="00B365C7"/>
    <w:rsid w:val="00B45FA5"/>
    <w:rsid w:val="00B52ED4"/>
    <w:rsid w:val="00B54899"/>
    <w:rsid w:val="00B56FD9"/>
    <w:rsid w:val="00B61A47"/>
    <w:rsid w:val="00B7024C"/>
    <w:rsid w:val="00B7123B"/>
    <w:rsid w:val="00B77563"/>
    <w:rsid w:val="00B80480"/>
    <w:rsid w:val="00B831AC"/>
    <w:rsid w:val="00B9592E"/>
    <w:rsid w:val="00B97EB6"/>
    <w:rsid w:val="00B97FD4"/>
    <w:rsid w:val="00BA049E"/>
    <w:rsid w:val="00BA2EDC"/>
    <w:rsid w:val="00BB1C3C"/>
    <w:rsid w:val="00BB477D"/>
    <w:rsid w:val="00BC293B"/>
    <w:rsid w:val="00BD2632"/>
    <w:rsid w:val="00BD3171"/>
    <w:rsid w:val="00BE1DE5"/>
    <w:rsid w:val="00BE4696"/>
    <w:rsid w:val="00BF18C7"/>
    <w:rsid w:val="00C0239D"/>
    <w:rsid w:val="00C02A99"/>
    <w:rsid w:val="00C10029"/>
    <w:rsid w:val="00C1065C"/>
    <w:rsid w:val="00C10B79"/>
    <w:rsid w:val="00C110A2"/>
    <w:rsid w:val="00C1142F"/>
    <w:rsid w:val="00C11F99"/>
    <w:rsid w:val="00C123E0"/>
    <w:rsid w:val="00C1334F"/>
    <w:rsid w:val="00C1593A"/>
    <w:rsid w:val="00C203DC"/>
    <w:rsid w:val="00C31ABD"/>
    <w:rsid w:val="00C40B21"/>
    <w:rsid w:val="00C434CE"/>
    <w:rsid w:val="00C5587F"/>
    <w:rsid w:val="00C66294"/>
    <w:rsid w:val="00C80718"/>
    <w:rsid w:val="00C80E79"/>
    <w:rsid w:val="00C82868"/>
    <w:rsid w:val="00C92AF8"/>
    <w:rsid w:val="00C96EF0"/>
    <w:rsid w:val="00C96F13"/>
    <w:rsid w:val="00C973C0"/>
    <w:rsid w:val="00CA3D3A"/>
    <w:rsid w:val="00CA5572"/>
    <w:rsid w:val="00CA66F7"/>
    <w:rsid w:val="00CA68E8"/>
    <w:rsid w:val="00CB53E3"/>
    <w:rsid w:val="00CC0FD3"/>
    <w:rsid w:val="00CC73C5"/>
    <w:rsid w:val="00CD25D0"/>
    <w:rsid w:val="00CD6A9C"/>
    <w:rsid w:val="00CE62DA"/>
    <w:rsid w:val="00CF49A9"/>
    <w:rsid w:val="00CF594C"/>
    <w:rsid w:val="00CF63E4"/>
    <w:rsid w:val="00CF7523"/>
    <w:rsid w:val="00CF7EA7"/>
    <w:rsid w:val="00D021F3"/>
    <w:rsid w:val="00D03C30"/>
    <w:rsid w:val="00D047DF"/>
    <w:rsid w:val="00D1228A"/>
    <w:rsid w:val="00D17AB0"/>
    <w:rsid w:val="00D216B7"/>
    <w:rsid w:val="00D23F31"/>
    <w:rsid w:val="00D273CB"/>
    <w:rsid w:val="00D27E38"/>
    <w:rsid w:val="00D30A7E"/>
    <w:rsid w:val="00D367F2"/>
    <w:rsid w:val="00D446A3"/>
    <w:rsid w:val="00D5335F"/>
    <w:rsid w:val="00D63A73"/>
    <w:rsid w:val="00D65F52"/>
    <w:rsid w:val="00D70C70"/>
    <w:rsid w:val="00D71D89"/>
    <w:rsid w:val="00D750FE"/>
    <w:rsid w:val="00D752FF"/>
    <w:rsid w:val="00D820A0"/>
    <w:rsid w:val="00D97B5F"/>
    <w:rsid w:val="00D97B88"/>
    <w:rsid w:val="00DB0190"/>
    <w:rsid w:val="00DB6A11"/>
    <w:rsid w:val="00DC1EC3"/>
    <w:rsid w:val="00DC3E2E"/>
    <w:rsid w:val="00DC5ED4"/>
    <w:rsid w:val="00DD1012"/>
    <w:rsid w:val="00E00919"/>
    <w:rsid w:val="00E01850"/>
    <w:rsid w:val="00E0383C"/>
    <w:rsid w:val="00E04A1A"/>
    <w:rsid w:val="00E073F0"/>
    <w:rsid w:val="00E102C8"/>
    <w:rsid w:val="00E1196A"/>
    <w:rsid w:val="00E15E3C"/>
    <w:rsid w:val="00E16706"/>
    <w:rsid w:val="00E223DE"/>
    <w:rsid w:val="00E22916"/>
    <w:rsid w:val="00E24200"/>
    <w:rsid w:val="00E260B5"/>
    <w:rsid w:val="00E36068"/>
    <w:rsid w:val="00E36EBC"/>
    <w:rsid w:val="00E4673F"/>
    <w:rsid w:val="00E50B0B"/>
    <w:rsid w:val="00E64EA0"/>
    <w:rsid w:val="00E65B1C"/>
    <w:rsid w:val="00E65D9D"/>
    <w:rsid w:val="00E7059C"/>
    <w:rsid w:val="00E74288"/>
    <w:rsid w:val="00E7468F"/>
    <w:rsid w:val="00E77061"/>
    <w:rsid w:val="00E80B13"/>
    <w:rsid w:val="00E8316C"/>
    <w:rsid w:val="00E84059"/>
    <w:rsid w:val="00E92B4B"/>
    <w:rsid w:val="00E960A5"/>
    <w:rsid w:val="00EA0131"/>
    <w:rsid w:val="00EA3AF8"/>
    <w:rsid w:val="00EB2965"/>
    <w:rsid w:val="00EB31CC"/>
    <w:rsid w:val="00EB44AA"/>
    <w:rsid w:val="00ED1859"/>
    <w:rsid w:val="00ED5F1C"/>
    <w:rsid w:val="00EE60C7"/>
    <w:rsid w:val="00EF27FA"/>
    <w:rsid w:val="00EF3019"/>
    <w:rsid w:val="00EF3760"/>
    <w:rsid w:val="00EF457F"/>
    <w:rsid w:val="00EF4D33"/>
    <w:rsid w:val="00EF5AAD"/>
    <w:rsid w:val="00F02F8E"/>
    <w:rsid w:val="00F040EB"/>
    <w:rsid w:val="00F067CA"/>
    <w:rsid w:val="00F107A1"/>
    <w:rsid w:val="00F11F27"/>
    <w:rsid w:val="00F146F7"/>
    <w:rsid w:val="00F212BF"/>
    <w:rsid w:val="00F2539C"/>
    <w:rsid w:val="00F37029"/>
    <w:rsid w:val="00F43768"/>
    <w:rsid w:val="00F44698"/>
    <w:rsid w:val="00F455AE"/>
    <w:rsid w:val="00F472DF"/>
    <w:rsid w:val="00F478AA"/>
    <w:rsid w:val="00F50447"/>
    <w:rsid w:val="00F50DA4"/>
    <w:rsid w:val="00F64626"/>
    <w:rsid w:val="00F670AC"/>
    <w:rsid w:val="00F72908"/>
    <w:rsid w:val="00F7442E"/>
    <w:rsid w:val="00F92BB9"/>
    <w:rsid w:val="00F967CA"/>
    <w:rsid w:val="00FA0845"/>
    <w:rsid w:val="00FA1DDC"/>
    <w:rsid w:val="00FA7C55"/>
    <w:rsid w:val="00FB0FB5"/>
    <w:rsid w:val="00FB432A"/>
    <w:rsid w:val="00FB7F12"/>
    <w:rsid w:val="00FC1427"/>
    <w:rsid w:val="00FC6FEA"/>
    <w:rsid w:val="00FC746D"/>
    <w:rsid w:val="00FD13BE"/>
    <w:rsid w:val="00FD4A61"/>
    <w:rsid w:val="00FF0F6C"/>
    <w:rsid w:val="00FF17DA"/>
    <w:rsid w:val="00FF30C1"/>
    <w:rsid w:val="00FF57A8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97540"/>
  <w15:chartTrackingRefBased/>
  <w15:docId w15:val="{35A4650A-45C5-AD4E-BCBA-F4E8AAA9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1"/>
    <w:qFormat/>
    <w:rsid w:val="00255944"/>
    <w:pPr>
      <w:widowControl w:val="0"/>
      <w:autoSpaceDE w:val="0"/>
      <w:autoSpaceDN w:val="0"/>
      <w:spacing w:before="101"/>
      <w:ind w:left="700" w:hanging="195"/>
    </w:pPr>
    <w:rPr>
      <w:rFonts w:ascii="Tahoma" w:eastAsia="Tahoma" w:hAnsi="Tahoma" w:cs="Tahoma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785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7542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42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5429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5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4298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807799"/>
    <w:rPr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rsid w:val="00401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drigochaname/Desktop/Chaname_Rodrigo_Resume_M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36C9AD-BA54-1B46-9CC4-D10ADF2AD6CD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62896D11-1B69-0B45-8DD4-C3CBBAB7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Chaname_Rodrigo_Resume_ML.dotx</Template>
  <TotalTime>29</TotalTime>
  <Pages>1</Pages>
  <Words>667</Words>
  <Characters>3807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Roberta Josephina Maddox</vt:lpstr>
      <vt:lpstr>Roberta Josephina Maddox</vt:lpstr>
    </vt:vector>
  </TitlesOfParts>
  <Company>HARVARD UNIVERSITY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Microsoft Office User</dc:creator>
  <cp:keywords/>
  <cp:lastModifiedBy>Reyes, Martin</cp:lastModifiedBy>
  <cp:revision>4</cp:revision>
  <cp:lastPrinted>2021-11-28T20:54:00Z</cp:lastPrinted>
  <dcterms:created xsi:type="dcterms:W3CDTF">2021-12-23T19:21:00Z</dcterms:created>
  <dcterms:modified xsi:type="dcterms:W3CDTF">2022-01-25T02:27:00Z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documentId_4116</vt:lpwstr>
  </property>
  <property fmtid="{D5CDD505-2E9C-101B-9397-08002B2CF9AE}" pid="3" name="grammarly_documentContext">
    <vt:lpwstr>{"goals":[],"domain":"general","emotions":[],"dialect":"american"}</vt:lpwstr>
  </property>
</Properties>
</file>