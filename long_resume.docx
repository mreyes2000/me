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3F4C" w14:textId="4EF6D890" w:rsidR="00EB2965" w:rsidRPr="00413F91" w:rsidRDefault="0089441E" w:rsidP="00584826">
      <w:pPr>
        <w:pBdr>
          <w:bottom w:val="single" w:sz="12" w:space="1" w:color="auto"/>
        </w:pBdr>
        <w:tabs>
          <w:tab w:val="right" w:pos="10800"/>
        </w:tabs>
        <w:ind w:left="-180" w:firstLine="180"/>
        <w:jc w:val="center"/>
        <w:rPr>
          <w:b/>
          <w:color w:val="000000" w:themeColor="text1"/>
          <w:sz w:val="22"/>
          <w:szCs w:val="22"/>
        </w:rPr>
      </w:pPr>
      <w:bookmarkStart w:id="0" w:name="_Hlk19909417"/>
      <w:r w:rsidRPr="00413F91">
        <w:rPr>
          <w:b/>
          <w:color w:val="000000" w:themeColor="text1"/>
          <w:sz w:val="22"/>
          <w:szCs w:val="22"/>
        </w:rPr>
        <w:t>MARTÍN REYES HOLGUÍN</w:t>
      </w:r>
    </w:p>
    <w:bookmarkEnd w:id="0"/>
    <w:p w14:paraId="41FB1F63" w14:textId="36678942" w:rsidR="00A35A72" w:rsidRDefault="0089441E" w:rsidP="00584826">
      <w:pPr>
        <w:ind w:hanging="2"/>
        <w:jc w:val="center"/>
        <w:rPr>
          <w:sz w:val="22"/>
          <w:szCs w:val="22"/>
        </w:rPr>
      </w:pPr>
      <w:r w:rsidRPr="00413F91">
        <w:rPr>
          <w:sz w:val="22"/>
          <w:szCs w:val="22"/>
        </w:rPr>
        <w:t>355 Leverett Mail C</w:t>
      </w:r>
      <w:r w:rsidR="00A35A72">
        <w:rPr>
          <w:sz w:val="22"/>
          <w:szCs w:val="22"/>
        </w:rPr>
        <w:t>enter</w:t>
      </w:r>
      <w:r w:rsidRPr="00413F91">
        <w:rPr>
          <w:sz w:val="22"/>
          <w:szCs w:val="22"/>
        </w:rPr>
        <w:t>, 28 De</w:t>
      </w:r>
      <w:r w:rsidR="0048217C">
        <w:rPr>
          <w:sz w:val="22"/>
          <w:szCs w:val="22"/>
        </w:rPr>
        <w:t>W</w:t>
      </w:r>
      <w:r w:rsidRPr="00413F91">
        <w:rPr>
          <w:sz w:val="22"/>
          <w:szCs w:val="22"/>
        </w:rPr>
        <w:t>olfe St</w:t>
      </w:r>
      <w:r w:rsidR="00A35A72">
        <w:rPr>
          <w:sz w:val="22"/>
          <w:szCs w:val="22"/>
        </w:rPr>
        <w:t>reet</w:t>
      </w:r>
      <w:r w:rsidRPr="00413F91">
        <w:rPr>
          <w:sz w:val="22"/>
          <w:szCs w:val="22"/>
        </w:rPr>
        <w:t xml:space="preserve">, Cambridge, MA, 02138 </w:t>
      </w:r>
    </w:p>
    <w:p w14:paraId="3C92F3E9" w14:textId="2EE5D3CD" w:rsidR="0089441E" w:rsidRPr="00413F91" w:rsidRDefault="0089441E" w:rsidP="00584826">
      <w:pPr>
        <w:ind w:hanging="2"/>
        <w:jc w:val="center"/>
        <w:rPr>
          <w:sz w:val="22"/>
          <w:szCs w:val="22"/>
        </w:rPr>
      </w:pPr>
      <w:r w:rsidRPr="00413F91">
        <w:rPr>
          <w:sz w:val="22"/>
          <w:szCs w:val="22"/>
        </w:rPr>
        <w:t xml:space="preserve"> (617) 599 6919 • mreyes@college.harvard.edu</w:t>
      </w:r>
    </w:p>
    <w:p w14:paraId="72F7099E" w14:textId="77777777" w:rsidR="00413F91" w:rsidRDefault="00413F91" w:rsidP="00584826">
      <w:pPr>
        <w:pBdr>
          <w:bottom w:val="single" w:sz="12" w:space="1" w:color="auto"/>
        </w:pBdr>
        <w:tabs>
          <w:tab w:val="right" w:pos="10800"/>
        </w:tabs>
        <w:ind w:left="-180" w:firstLine="180"/>
        <w:jc w:val="center"/>
        <w:rPr>
          <w:b/>
          <w:color w:val="000000" w:themeColor="text1"/>
          <w:sz w:val="22"/>
          <w:szCs w:val="22"/>
        </w:rPr>
      </w:pPr>
    </w:p>
    <w:p w14:paraId="3F0034D2" w14:textId="1CD6AEA7" w:rsidR="00381FE6" w:rsidRPr="009C21F7" w:rsidRDefault="007D2C59" w:rsidP="00584826">
      <w:pPr>
        <w:pBdr>
          <w:bottom w:val="single" w:sz="12" w:space="1" w:color="auto"/>
        </w:pBdr>
        <w:tabs>
          <w:tab w:val="right" w:pos="10800"/>
        </w:tabs>
        <w:ind w:left="-180" w:firstLine="180"/>
        <w:jc w:val="center"/>
        <w:rPr>
          <w:b/>
          <w:color w:val="000000" w:themeColor="text1"/>
          <w:sz w:val="22"/>
          <w:szCs w:val="22"/>
        </w:rPr>
      </w:pPr>
      <w:r w:rsidRPr="009C21F7">
        <w:rPr>
          <w:b/>
          <w:color w:val="000000" w:themeColor="text1"/>
          <w:sz w:val="22"/>
          <w:szCs w:val="22"/>
        </w:rPr>
        <w:t>EDUCATION</w:t>
      </w:r>
    </w:p>
    <w:p w14:paraId="304EB995" w14:textId="77777777" w:rsidR="00EB2965" w:rsidRDefault="00EB2965" w:rsidP="00584826">
      <w:pPr>
        <w:ind w:left="-180"/>
        <w:rPr>
          <w:b/>
          <w:sz w:val="22"/>
          <w:szCs w:val="22"/>
        </w:rPr>
      </w:pPr>
    </w:p>
    <w:p w14:paraId="0CF0EE2C" w14:textId="5F6C2502" w:rsidR="002E4678" w:rsidRPr="009C21F7" w:rsidRDefault="002E4678" w:rsidP="00584826">
      <w:pPr>
        <w:ind w:left="-180"/>
        <w:rPr>
          <w:sz w:val="22"/>
          <w:szCs w:val="22"/>
        </w:rPr>
      </w:pPr>
      <w:r w:rsidRPr="009C21F7">
        <w:rPr>
          <w:b/>
          <w:sz w:val="22"/>
          <w:szCs w:val="22"/>
        </w:rPr>
        <w:t>HARVARD UNIVERSITY</w:t>
      </w:r>
      <w:r w:rsidRPr="009C21F7">
        <w:rPr>
          <w:b/>
          <w:sz w:val="22"/>
          <w:szCs w:val="22"/>
        </w:rPr>
        <w:tab/>
      </w:r>
      <w:r w:rsidRPr="009C21F7">
        <w:rPr>
          <w:b/>
          <w:sz w:val="22"/>
          <w:szCs w:val="22"/>
        </w:rPr>
        <w:tab/>
      </w:r>
      <w:r w:rsidRPr="009C21F7">
        <w:rPr>
          <w:b/>
          <w:sz w:val="22"/>
          <w:szCs w:val="22"/>
        </w:rPr>
        <w:tab/>
      </w:r>
      <w:r w:rsidRPr="009C21F7">
        <w:rPr>
          <w:b/>
          <w:sz w:val="22"/>
          <w:szCs w:val="22"/>
        </w:rPr>
        <w:tab/>
        <w:t xml:space="preserve">                                                                 </w:t>
      </w:r>
      <w:r w:rsidRPr="009C21F7">
        <w:rPr>
          <w:sz w:val="22"/>
          <w:szCs w:val="22"/>
        </w:rPr>
        <w:t>Cambridge, MA</w:t>
      </w:r>
    </w:p>
    <w:p w14:paraId="0BB576B9" w14:textId="0208D424" w:rsidR="00AF3F0D" w:rsidRPr="009C21F7" w:rsidRDefault="002E4678" w:rsidP="00584826">
      <w:pPr>
        <w:ind w:left="-180"/>
        <w:rPr>
          <w:sz w:val="22"/>
          <w:szCs w:val="22"/>
        </w:rPr>
      </w:pPr>
      <w:r>
        <w:rPr>
          <w:sz w:val="22"/>
          <w:szCs w:val="22"/>
        </w:rPr>
        <w:t>S</w:t>
      </w:r>
      <w:r w:rsidRPr="009C21F7">
        <w:rPr>
          <w:sz w:val="22"/>
          <w:szCs w:val="22"/>
        </w:rPr>
        <w:t>.</w:t>
      </w:r>
      <w:r>
        <w:rPr>
          <w:sz w:val="22"/>
          <w:szCs w:val="22"/>
        </w:rPr>
        <w:t>M</w:t>
      </w:r>
      <w:r w:rsidRPr="009C21F7">
        <w:rPr>
          <w:sz w:val="22"/>
          <w:szCs w:val="22"/>
        </w:rPr>
        <w:t xml:space="preserve">, </w:t>
      </w:r>
      <w:r>
        <w:rPr>
          <w:sz w:val="22"/>
          <w:szCs w:val="22"/>
        </w:rPr>
        <w:t>Computational Science &amp; Engineering</w:t>
      </w:r>
      <w:r>
        <w:rPr>
          <w:sz w:val="22"/>
          <w:szCs w:val="22"/>
        </w:rPr>
        <w:tab/>
      </w:r>
      <w:r>
        <w:rPr>
          <w:sz w:val="22"/>
          <w:szCs w:val="22"/>
        </w:rPr>
        <w:tab/>
      </w:r>
      <w:r>
        <w:rPr>
          <w:sz w:val="22"/>
          <w:szCs w:val="22"/>
        </w:rPr>
        <w:tab/>
      </w:r>
      <w:r>
        <w:rPr>
          <w:sz w:val="22"/>
          <w:szCs w:val="22"/>
        </w:rPr>
        <w:tab/>
      </w:r>
      <w:r>
        <w:rPr>
          <w:sz w:val="22"/>
          <w:szCs w:val="22"/>
        </w:rPr>
        <w:tab/>
        <w:t xml:space="preserve">           </w:t>
      </w:r>
      <w:r w:rsidRPr="009C21F7">
        <w:rPr>
          <w:sz w:val="22"/>
          <w:szCs w:val="22"/>
        </w:rPr>
        <w:t xml:space="preserve">                         May 2023</w:t>
      </w:r>
    </w:p>
    <w:p w14:paraId="1DDFE2D2" w14:textId="1CE9C69E" w:rsidR="002E4678" w:rsidRPr="002E4678" w:rsidRDefault="002E4678" w:rsidP="00584826">
      <w:pPr>
        <w:ind w:left="-180"/>
        <w:rPr>
          <w:sz w:val="22"/>
          <w:szCs w:val="22"/>
        </w:rPr>
      </w:pPr>
      <w:r>
        <w:rPr>
          <w:sz w:val="22"/>
          <w:szCs w:val="22"/>
          <w:u w:val="single"/>
        </w:rPr>
        <w:t xml:space="preserve">Relevant </w:t>
      </w:r>
      <w:r w:rsidRPr="009C21F7">
        <w:rPr>
          <w:sz w:val="22"/>
          <w:szCs w:val="22"/>
          <w:u w:val="single"/>
        </w:rPr>
        <w:t>Coursework:</w:t>
      </w:r>
      <w:r w:rsidRPr="009C21F7">
        <w:rPr>
          <w:sz w:val="22"/>
          <w:szCs w:val="22"/>
        </w:rPr>
        <w:t xml:space="preserve"> </w:t>
      </w:r>
      <w:r>
        <w:rPr>
          <w:sz w:val="22"/>
          <w:szCs w:val="22"/>
        </w:rPr>
        <w:t xml:space="preserve">Machine learning, complex and </w:t>
      </w:r>
      <w:r w:rsidR="0048217C">
        <w:rPr>
          <w:sz w:val="22"/>
          <w:szCs w:val="22"/>
        </w:rPr>
        <w:t>Fourier</w:t>
      </w:r>
      <w:r>
        <w:rPr>
          <w:sz w:val="22"/>
          <w:szCs w:val="22"/>
        </w:rPr>
        <w:t xml:space="preserve"> analysis, </w:t>
      </w:r>
      <w:r w:rsidR="00AF3F0D" w:rsidRPr="001A2358">
        <w:rPr>
          <w:sz w:val="22"/>
          <w:szCs w:val="22"/>
        </w:rPr>
        <w:t>stochastic processes</w:t>
      </w:r>
      <w:r w:rsidR="00AF3F0D">
        <w:rPr>
          <w:sz w:val="22"/>
          <w:szCs w:val="22"/>
        </w:rPr>
        <w:t>.</w:t>
      </w:r>
    </w:p>
    <w:p w14:paraId="64FB04B8" w14:textId="77777777" w:rsidR="002E4678" w:rsidRDefault="002E4678" w:rsidP="00584826">
      <w:pPr>
        <w:ind w:left="-180"/>
        <w:rPr>
          <w:b/>
          <w:sz w:val="22"/>
          <w:szCs w:val="22"/>
        </w:rPr>
      </w:pPr>
    </w:p>
    <w:p w14:paraId="05F7409F" w14:textId="310D441E" w:rsidR="00255944" w:rsidRPr="009C21F7" w:rsidRDefault="006213FE" w:rsidP="00584826">
      <w:pPr>
        <w:ind w:left="-180"/>
        <w:rPr>
          <w:sz w:val="22"/>
          <w:szCs w:val="22"/>
        </w:rPr>
      </w:pPr>
      <w:r w:rsidRPr="009C21F7">
        <w:rPr>
          <w:b/>
          <w:sz w:val="22"/>
          <w:szCs w:val="22"/>
        </w:rPr>
        <w:t>HARVARD UNIVE</w:t>
      </w:r>
      <w:r w:rsidR="00BC293B" w:rsidRPr="009C21F7">
        <w:rPr>
          <w:b/>
          <w:sz w:val="22"/>
          <w:szCs w:val="22"/>
        </w:rPr>
        <w:t>RSITY</w:t>
      </w:r>
      <w:r w:rsidR="00BC293B" w:rsidRPr="009C21F7">
        <w:rPr>
          <w:b/>
          <w:sz w:val="22"/>
          <w:szCs w:val="22"/>
        </w:rPr>
        <w:tab/>
      </w:r>
      <w:r w:rsidR="00BC293B" w:rsidRPr="009C21F7">
        <w:rPr>
          <w:b/>
          <w:sz w:val="22"/>
          <w:szCs w:val="22"/>
        </w:rPr>
        <w:tab/>
      </w:r>
      <w:r w:rsidR="00BC293B" w:rsidRPr="009C21F7">
        <w:rPr>
          <w:b/>
          <w:sz w:val="22"/>
          <w:szCs w:val="22"/>
        </w:rPr>
        <w:tab/>
      </w:r>
      <w:r w:rsidR="00BC293B" w:rsidRPr="009C21F7">
        <w:rPr>
          <w:b/>
          <w:sz w:val="22"/>
          <w:szCs w:val="22"/>
        </w:rPr>
        <w:tab/>
      </w:r>
      <w:r w:rsidR="00A317DC" w:rsidRPr="009C21F7">
        <w:rPr>
          <w:b/>
          <w:sz w:val="22"/>
          <w:szCs w:val="22"/>
        </w:rPr>
        <w:t xml:space="preserve">                        </w:t>
      </w:r>
      <w:r w:rsidR="00B313ED" w:rsidRPr="009C21F7">
        <w:rPr>
          <w:b/>
          <w:sz w:val="22"/>
          <w:szCs w:val="22"/>
        </w:rPr>
        <w:t xml:space="preserve">     </w:t>
      </w:r>
      <w:r w:rsidR="00D30A7E" w:rsidRPr="009C21F7">
        <w:rPr>
          <w:b/>
          <w:sz w:val="22"/>
          <w:szCs w:val="22"/>
        </w:rPr>
        <w:t xml:space="preserve">           </w:t>
      </w:r>
      <w:r w:rsidR="00F64626" w:rsidRPr="009C21F7">
        <w:rPr>
          <w:b/>
          <w:sz w:val="22"/>
          <w:szCs w:val="22"/>
        </w:rPr>
        <w:t xml:space="preserve">                       </w:t>
      </w:r>
      <w:r w:rsidR="00C110A2" w:rsidRPr="009C21F7">
        <w:rPr>
          <w:b/>
          <w:sz w:val="22"/>
          <w:szCs w:val="22"/>
        </w:rPr>
        <w:t xml:space="preserve"> </w:t>
      </w:r>
      <w:r w:rsidR="00F64626" w:rsidRPr="009C21F7">
        <w:rPr>
          <w:b/>
          <w:sz w:val="22"/>
          <w:szCs w:val="22"/>
        </w:rPr>
        <w:t xml:space="preserve"> </w:t>
      </w:r>
      <w:r w:rsidRPr="009C21F7">
        <w:rPr>
          <w:sz w:val="22"/>
          <w:szCs w:val="22"/>
        </w:rPr>
        <w:t>Cambridge,</w:t>
      </w:r>
      <w:r w:rsidR="00BC293B" w:rsidRPr="009C21F7">
        <w:rPr>
          <w:sz w:val="22"/>
          <w:szCs w:val="22"/>
        </w:rPr>
        <w:t xml:space="preserve"> </w:t>
      </w:r>
      <w:r w:rsidRPr="009C21F7">
        <w:rPr>
          <w:sz w:val="22"/>
          <w:szCs w:val="22"/>
        </w:rPr>
        <w:t>M</w:t>
      </w:r>
      <w:r w:rsidR="00215421" w:rsidRPr="009C21F7">
        <w:rPr>
          <w:sz w:val="22"/>
          <w:szCs w:val="22"/>
        </w:rPr>
        <w:t>A</w:t>
      </w:r>
    </w:p>
    <w:p w14:paraId="394F9754" w14:textId="0451EEF5" w:rsidR="0089441E" w:rsidRPr="009C21F7" w:rsidRDefault="0089441E" w:rsidP="00584826">
      <w:pPr>
        <w:ind w:left="-180"/>
        <w:rPr>
          <w:sz w:val="22"/>
          <w:szCs w:val="22"/>
        </w:rPr>
      </w:pPr>
      <w:r w:rsidRPr="009C21F7">
        <w:rPr>
          <w:sz w:val="22"/>
          <w:szCs w:val="22"/>
        </w:rPr>
        <w:t>A.B, Applied Mathematics to C</w:t>
      </w:r>
      <w:r w:rsidR="00C110A2" w:rsidRPr="009C21F7">
        <w:rPr>
          <w:sz w:val="22"/>
          <w:szCs w:val="22"/>
        </w:rPr>
        <w:t xml:space="preserve">omputer </w:t>
      </w:r>
      <w:r w:rsidRPr="009C21F7">
        <w:rPr>
          <w:sz w:val="22"/>
          <w:szCs w:val="22"/>
        </w:rPr>
        <w:t>S</w:t>
      </w:r>
      <w:r w:rsidR="00C110A2" w:rsidRPr="009C21F7">
        <w:rPr>
          <w:sz w:val="22"/>
          <w:szCs w:val="22"/>
        </w:rPr>
        <w:t>cience</w:t>
      </w:r>
      <w:r w:rsidRPr="009C21F7">
        <w:rPr>
          <w:sz w:val="22"/>
          <w:szCs w:val="22"/>
        </w:rPr>
        <w:t xml:space="preserve"> | Secondary: Statistics | Citation:</w:t>
      </w:r>
      <w:r w:rsidR="00C110A2" w:rsidRPr="009C21F7">
        <w:rPr>
          <w:sz w:val="22"/>
          <w:szCs w:val="22"/>
        </w:rPr>
        <w:t xml:space="preserve"> Chinese                         </w:t>
      </w:r>
      <w:r w:rsidR="009C01ED" w:rsidRPr="009C21F7">
        <w:rPr>
          <w:sz w:val="22"/>
          <w:szCs w:val="22"/>
        </w:rPr>
        <w:t>May</w:t>
      </w:r>
      <w:r w:rsidR="00D30A7E" w:rsidRPr="009C21F7">
        <w:rPr>
          <w:sz w:val="22"/>
          <w:szCs w:val="22"/>
        </w:rPr>
        <w:t xml:space="preserve"> </w:t>
      </w:r>
      <w:r w:rsidR="00255944" w:rsidRPr="009C21F7">
        <w:rPr>
          <w:sz w:val="22"/>
          <w:szCs w:val="22"/>
        </w:rPr>
        <w:t>202</w:t>
      </w:r>
      <w:r w:rsidRPr="009C21F7">
        <w:rPr>
          <w:sz w:val="22"/>
          <w:szCs w:val="22"/>
        </w:rPr>
        <w:t>3</w:t>
      </w:r>
    </w:p>
    <w:p w14:paraId="3E6D6E5A" w14:textId="6D31A40E" w:rsidR="008B6CAA" w:rsidRDefault="00A35A72" w:rsidP="00584826">
      <w:pPr>
        <w:ind w:left="-180"/>
        <w:rPr>
          <w:sz w:val="22"/>
          <w:szCs w:val="22"/>
        </w:rPr>
      </w:pPr>
      <w:r>
        <w:rPr>
          <w:sz w:val="22"/>
          <w:szCs w:val="22"/>
          <w:u w:val="single"/>
        </w:rPr>
        <w:t xml:space="preserve">Relevant </w:t>
      </w:r>
      <w:r w:rsidR="0089441E" w:rsidRPr="009C21F7">
        <w:rPr>
          <w:sz w:val="22"/>
          <w:szCs w:val="22"/>
          <w:u w:val="single"/>
        </w:rPr>
        <w:t>Coursework:</w:t>
      </w:r>
      <w:r w:rsidR="0089441E" w:rsidRPr="009C21F7">
        <w:rPr>
          <w:sz w:val="22"/>
          <w:szCs w:val="22"/>
        </w:rPr>
        <w:t xml:space="preserve"> </w:t>
      </w:r>
      <w:r w:rsidR="00AF3F0D">
        <w:rPr>
          <w:sz w:val="22"/>
          <w:szCs w:val="22"/>
        </w:rPr>
        <w:t xml:space="preserve">Multivariable calculus, linear algebra, real analysis, </w:t>
      </w:r>
      <w:r w:rsidR="002E4678">
        <w:rPr>
          <w:sz w:val="22"/>
          <w:szCs w:val="22"/>
        </w:rPr>
        <w:t xml:space="preserve">dynamical systems, </w:t>
      </w:r>
      <w:r w:rsidR="001A2358" w:rsidRPr="001A2358">
        <w:rPr>
          <w:sz w:val="22"/>
          <w:szCs w:val="22"/>
        </w:rPr>
        <w:t>natural language processing, algorithms</w:t>
      </w:r>
      <w:r w:rsidR="00AF3F0D">
        <w:rPr>
          <w:sz w:val="22"/>
          <w:szCs w:val="22"/>
        </w:rPr>
        <w:t>,</w:t>
      </w:r>
      <w:r w:rsidR="001A2358" w:rsidRPr="001A2358">
        <w:rPr>
          <w:sz w:val="22"/>
          <w:szCs w:val="22"/>
        </w:rPr>
        <w:t xml:space="preserve"> data structures, theory of computation, probability and inference, programming languages.</w:t>
      </w:r>
    </w:p>
    <w:p w14:paraId="3EC59C5A" w14:textId="77777777" w:rsidR="008B6CAA" w:rsidRDefault="008B6CAA" w:rsidP="00584826">
      <w:pPr>
        <w:ind w:left="-180"/>
        <w:rPr>
          <w:b/>
          <w:sz w:val="22"/>
          <w:szCs w:val="22"/>
        </w:rPr>
      </w:pPr>
    </w:p>
    <w:p w14:paraId="39401F22" w14:textId="7DE65A49" w:rsidR="008B6CAA" w:rsidRPr="00584826" w:rsidRDefault="008B6CAA" w:rsidP="00584826">
      <w:pPr>
        <w:ind w:left="-180"/>
        <w:rPr>
          <w:sz w:val="22"/>
          <w:szCs w:val="22"/>
          <w:lang w:val="es-ES"/>
        </w:rPr>
      </w:pPr>
      <w:r w:rsidRPr="00584826">
        <w:rPr>
          <w:b/>
          <w:sz w:val="22"/>
          <w:szCs w:val="22"/>
          <w:lang w:val="es-ES"/>
        </w:rPr>
        <w:t>COLEGIO BOLÍVAR</w:t>
      </w:r>
      <w:r w:rsidRPr="00584826">
        <w:rPr>
          <w:sz w:val="22"/>
          <w:szCs w:val="22"/>
          <w:lang w:val="es-ES"/>
        </w:rPr>
        <w:tab/>
      </w:r>
      <w:r w:rsidRPr="00584826">
        <w:rPr>
          <w:sz w:val="22"/>
          <w:szCs w:val="22"/>
          <w:lang w:val="es-ES"/>
        </w:rPr>
        <w:tab/>
      </w:r>
      <w:r w:rsidRPr="00584826">
        <w:rPr>
          <w:sz w:val="22"/>
          <w:szCs w:val="22"/>
          <w:lang w:val="es-ES"/>
        </w:rPr>
        <w:tab/>
      </w:r>
      <w:r w:rsidRPr="00584826">
        <w:rPr>
          <w:sz w:val="22"/>
          <w:szCs w:val="22"/>
          <w:lang w:val="es-ES"/>
        </w:rPr>
        <w:tab/>
      </w:r>
      <w:r w:rsidRPr="00584826">
        <w:rPr>
          <w:sz w:val="22"/>
          <w:szCs w:val="22"/>
          <w:lang w:val="es-ES"/>
        </w:rPr>
        <w:tab/>
      </w:r>
      <w:r w:rsidRPr="00584826">
        <w:rPr>
          <w:sz w:val="22"/>
          <w:szCs w:val="22"/>
          <w:lang w:val="es-ES"/>
        </w:rPr>
        <w:tab/>
      </w:r>
      <w:r w:rsidRPr="00584826">
        <w:rPr>
          <w:sz w:val="22"/>
          <w:szCs w:val="22"/>
          <w:lang w:val="es-ES"/>
        </w:rPr>
        <w:tab/>
        <w:t xml:space="preserve">                                         Cali, Colombia</w:t>
      </w:r>
    </w:p>
    <w:p w14:paraId="1445BD2C" w14:textId="702ACC10" w:rsidR="00FF7170" w:rsidRDefault="008B6CAA" w:rsidP="00584826">
      <w:pPr>
        <w:ind w:left="-180"/>
        <w:rPr>
          <w:sz w:val="22"/>
          <w:szCs w:val="22"/>
        </w:rPr>
      </w:pPr>
      <w:r>
        <w:rPr>
          <w:sz w:val="22"/>
          <w:szCs w:val="22"/>
        </w:rPr>
        <w:t xml:space="preserve">Bachillerato Colombiano </w:t>
      </w:r>
      <w:r w:rsidR="00413F91">
        <w:rPr>
          <w:sz w:val="22"/>
          <w:szCs w:val="22"/>
        </w:rPr>
        <w:t xml:space="preserve">| </w:t>
      </w:r>
      <w:r>
        <w:rPr>
          <w:sz w:val="22"/>
          <w:szCs w:val="22"/>
        </w:rPr>
        <w:t>American High School Diploma</w:t>
      </w:r>
      <w:r>
        <w:rPr>
          <w:sz w:val="22"/>
          <w:szCs w:val="22"/>
        </w:rPr>
        <w:tab/>
      </w:r>
      <w:r>
        <w:rPr>
          <w:sz w:val="22"/>
          <w:szCs w:val="22"/>
        </w:rPr>
        <w:tab/>
        <w:t xml:space="preserve">                                             </w:t>
      </w:r>
      <w:r w:rsidR="00FF7170">
        <w:rPr>
          <w:sz w:val="22"/>
          <w:szCs w:val="22"/>
        </w:rPr>
        <w:t xml:space="preserve">   </w:t>
      </w:r>
      <w:r>
        <w:rPr>
          <w:sz w:val="22"/>
          <w:szCs w:val="22"/>
        </w:rPr>
        <w:t xml:space="preserve"> June 2019 </w:t>
      </w:r>
    </w:p>
    <w:p w14:paraId="568DE883" w14:textId="77777777" w:rsidR="00FF7170" w:rsidRDefault="00FF7170" w:rsidP="00584826">
      <w:pPr>
        <w:ind w:left="-180"/>
        <w:rPr>
          <w:sz w:val="22"/>
          <w:szCs w:val="22"/>
        </w:rPr>
      </w:pPr>
    </w:p>
    <w:p w14:paraId="57049D25" w14:textId="77777777" w:rsidR="00600AA7" w:rsidRPr="009C21F7" w:rsidRDefault="00E073F0" w:rsidP="00584826">
      <w:pPr>
        <w:pBdr>
          <w:bottom w:val="single" w:sz="12" w:space="1" w:color="auto"/>
        </w:pBdr>
        <w:tabs>
          <w:tab w:val="right" w:pos="10800"/>
        </w:tabs>
        <w:ind w:left="-180"/>
        <w:jc w:val="center"/>
        <w:rPr>
          <w:b/>
          <w:color w:val="000000" w:themeColor="text1"/>
          <w:sz w:val="22"/>
          <w:szCs w:val="22"/>
        </w:rPr>
      </w:pPr>
      <w:bookmarkStart w:id="1" w:name="OLE_LINK1"/>
      <w:bookmarkStart w:id="2" w:name="OLE_LINK2"/>
      <w:r>
        <w:rPr>
          <w:b/>
          <w:color w:val="000000" w:themeColor="text1"/>
          <w:sz w:val="22"/>
          <w:szCs w:val="22"/>
        </w:rPr>
        <w:t xml:space="preserve">WORK </w:t>
      </w:r>
      <w:r w:rsidR="00600AA7" w:rsidRPr="009C21F7">
        <w:rPr>
          <w:b/>
          <w:color w:val="000000" w:themeColor="text1"/>
          <w:sz w:val="22"/>
          <w:szCs w:val="22"/>
        </w:rPr>
        <w:t>EXPERIENCE</w:t>
      </w:r>
    </w:p>
    <w:bookmarkEnd w:id="1"/>
    <w:bookmarkEnd w:id="2"/>
    <w:p w14:paraId="42A9DA2A" w14:textId="77777777" w:rsidR="00EB2965" w:rsidRDefault="00EB2965" w:rsidP="00584826">
      <w:pPr>
        <w:ind w:left="-180"/>
        <w:rPr>
          <w:b/>
          <w:sz w:val="22"/>
          <w:szCs w:val="22"/>
        </w:rPr>
      </w:pPr>
    </w:p>
    <w:p w14:paraId="69866D5B" w14:textId="5732606B" w:rsidR="00D367F2" w:rsidRPr="009C21F7" w:rsidRDefault="00D367F2" w:rsidP="00584826">
      <w:pPr>
        <w:ind w:left="-180"/>
        <w:rPr>
          <w:b/>
          <w:sz w:val="22"/>
          <w:szCs w:val="22"/>
        </w:rPr>
      </w:pPr>
      <w:r>
        <w:rPr>
          <w:b/>
          <w:sz w:val="22"/>
          <w:szCs w:val="22"/>
        </w:rPr>
        <w:t>CITI</w:t>
      </w:r>
      <w:r w:rsidRPr="009C21F7">
        <w:rPr>
          <w:sz w:val="22"/>
          <w:szCs w:val="22"/>
        </w:rPr>
        <w:tab/>
      </w:r>
      <w:r w:rsidRPr="009C21F7">
        <w:rPr>
          <w:sz w:val="22"/>
          <w:szCs w:val="22"/>
        </w:rPr>
        <w:tab/>
      </w:r>
      <w:r w:rsidRPr="009C21F7">
        <w:rPr>
          <w:sz w:val="22"/>
          <w:szCs w:val="22"/>
        </w:rPr>
        <w:tab/>
        <w:t xml:space="preserve">           </w:t>
      </w:r>
      <w:r w:rsidRPr="009C21F7">
        <w:rPr>
          <w:sz w:val="22"/>
          <w:szCs w:val="22"/>
        </w:rPr>
        <w:tab/>
        <w:t xml:space="preserve">            </w:t>
      </w:r>
      <w:r w:rsidRPr="009C21F7">
        <w:rPr>
          <w:sz w:val="22"/>
          <w:szCs w:val="22"/>
        </w:rPr>
        <w:tab/>
      </w:r>
      <w:r w:rsidRPr="009C21F7">
        <w:rPr>
          <w:sz w:val="22"/>
          <w:szCs w:val="22"/>
        </w:rPr>
        <w:tab/>
        <w:t xml:space="preserve">                                      </w:t>
      </w:r>
      <w:r>
        <w:rPr>
          <w:sz w:val="22"/>
          <w:szCs w:val="22"/>
        </w:rPr>
        <w:t xml:space="preserve">                                         </w:t>
      </w:r>
      <w:r w:rsidRPr="009C21F7">
        <w:rPr>
          <w:sz w:val="22"/>
          <w:szCs w:val="22"/>
        </w:rPr>
        <w:t xml:space="preserve"> </w:t>
      </w:r>
      <w:r>
        <w:rPr>
          <w:sz w:val="22"/>
          <w:szCs w:val="22"/>
        </w:rPr>
        <w:t>New York, NY</w:t>
      </w:r>
    </w:p>
    <w:p w14:paraId="53D021F9" w14:textId="45935431" w:rsidR="009C21F7" w:rsidRDefault="00D367F2" w:rsidP="00584826">
      <w:pPr>
        <w:ind w:left="-180"/>
        <w:rPr>
          <w:b/>
          <w:sz w:val="22"/>
          <w:szCs w:val="22"/>
        </w:rPr>
      </w:pPr>
      <w:r>
        <w:rPr>
          <w:b/>
          <w:sz w:val="22"/>
          <w:szCs w:val="22"/>
        </w:rPr>
        <w:t>Summer Quantitative Analyst Intern</w:t>
      </w:r>
      <w:r w:rsidRPr="009C21F7">
        <w:rPr>
          <w:b/>
          <w:sz w:val="22"/>
          <w:szCs w:val="22"/>
        </w:rPr>
        <w:t xml:space="preserve">           </w:t>
      </w:r>
      <w:r w:rsidRPr="009C21F7">
        <w:rPr>
          <w:sz w:val="22"/>
          <w:szCs w:val="22"/>
        </w:rPr>
        <w:t xml:space="preserve">       </w:t>
      </w:r>
      <w:r w:rsidRPr="009C21F7">
        <w:rPr>
          <w:sz w:val="22"/>
          <w:szCs w:val="22"/>
        </w:rPr>
        <w:tab/>
      </w:r>
      <w:r w:rsidRPr="009C21F7">
        <w:rPr>
          <w:sz w:val="22"/>
          <w:szCs w:val="22"/>
        </w:rPr>
        <w:tab/>
      </w:r>
      <w:r w:rsidRPr="009C21F7">
        <w:rPr>
          <w:sz w:val="22"/>
          <w:szCs w:val="22"/>
        </w:rPr>
        <w:tab/>
        <w:t xml:space="preserve">                                       </w:t>
      </w:r>
      <w:r>
        <w:rPr>
          <w:sz w:val="22"/>
          <w:szCs w:val="22"/>
        </w:rPr>
        <w:t xml:space="preserve">       </w:t>
      </w:r>
      <w:r w:rsidR="002E4678">
        <w:rPr>
          <w:sz w:val="22"/>
          <w:szCs w:val="22"/>
        </w:rPr>
        <w:t>June</w:t>
      </w:r>
      <w:r w:rsidRPr="009C21F7">
        <w:rPr>
          <w:sz w:val="22"/>
          <w:szCs w:val="22"/>
        </w:rPr>
        <w:t xml:space="preserve"> 202</w:t>
      </w:r>
      <w:r>
        <w:rPr>
          <w:sz w:val="22"/>
          <w:szCs w:val="22"/>
        </w:rPr>
        <w:t>2</w:t>
      </w:r>
      <w:r w:rsidRPr="009C21F7">
        <w:rPr>
          <w:sz w:val="22"/>
          <w:szCs w:val="22"/>
        </w:rPr>
        <w:t xml:space="preserve"> – </w:t>
      </w:r>
      <w:r>
        <w:rPr>
          <w:sz w:val="22"/>
          <w:szCs w:val="22"/>
        </w:rPr>
        <w:t>Present</w:t>
      </w:r>
    </w:p>
    <w:p w14:paraId="61DD4FEC" w14:textId="02382534" w:rsidR="00D367F2" w:rsidRPr="00D367F2" w:rsidRDefault="001A2358" w:rsidP="00584826">
      <w:pPr>
        <w:ind w:left="-180"/>
        <w:rPr>
          <w:bCs/>
          <w:sz w:val="22"/>
          <w:szCs w:val="22"/>
        </w:rPr>
      </w:pPr>
      <w:r>
        <w:rPr>
          <w:bCs/>
          <w:sz w:val="22"/>
          <w:szCs w:val="22"/>
        </w:rPr>
        <w:t>Will build</w:t>
      </w:r>
      <w:r w:rsidR="003E2101">
        <w:rPr>
          <w:bCs/>
          <w:sz w:val="22"/>
          <w:szCs w:val="22"/>
        </w:rPr>
        <w:t xml:space="preserve"> </w:t>
      </w:r>
      <w:r w:rsidR="00D367F2">
        <w:rPr>
          <w:bCs/>
          <w:sz w:val="22"/>
          <w:szCs w:val="22"/>
        </w:rPr>
        <w:t>mathematical and computational models for financial asset management.</w:t>
      </w:r>
    </w:p>
    <w:p w14:paraId="45F10F40" w14:textId="77777777" w:rsidR="00D367F2" w:rsidRPr="009C21F7" w:rsidRDefault="00D367F2" w:rsidP="00584826">
      <w:pPr>
        <w:ind w:left="-180"/>
        <w:rPr>
          <w:b/>
          <w:sz w:val="22"/>
          <w:szCs w:val="22"/>
        </w:rPr>
      </w:pPr>
    </w:p>
    <w:p w14:paraId="07259802" w14:textId="688811AA" w:rsidR="009C21F7" w:rsidRPr="009C21F7" w:rsidRDefault="009C21F7" w:rsidP="00584826">
      <w:pPr>
        <w:ind w:left="-180"/>
        <w:rPr>
          <w:b/>
          <w:sz w:val="22"/>
          <w:szCs w:val="22"/>
        </w:rPr>
      </w:pPr>
      <w:r w:rsidRPr="009C21F7">
        <w:rPr>
          <w:b/>
          <w:sz w:val="22"/>
          <w:szCs w:val="22"/>
        </w:rPr>
        <w:t>HARVARD GROWTH LAB</w:t>
      </w:r>
      <w:r w:rsidRPr="009C21F7">
        <w:rPr>
          <w:sz w:val="22"/>
          <w:szCs w:val="22"/>
        </w:rPr>
        <w:tab/>
      </w:r>
      <w:r w:rsidRPr="009C21F7">
        <w:rPr>
          <w:sz w:val="22"/>
          <w:szCs w:val="22"/>
        </w:rPr>
        <w:tab/>
      </w:r>
      <w:r w:rsidRPr="009C21F7">
        <w:rPr>
          <w:sz w:val="22"/>
          <w:szCs w:val="22"/>
        </w:rPr>
        <w:tab/>
        <w:t xml:space="preserve">           </w:t>
      </w:r>
      <w:r w:rsidRPr="009C21F7">
        <w:rPr>
          <w:sz w:val="22"/>
          <w:szCs w:val="22"/>
        </w:rPr>
        <w:tab/>
        <w:t xml:space="preserve">            </w:t>
      </w:r>
      <w:r w:rsidRPr="009C21F7">
        <w:rPr>
          <w:sz w:val="22"/>
          <w:szCs w:val="22"/>
        </w:rPr>
        <w:tab/>
      </w:r>
      <w:r w:rsidRPr="009C21F7">
        <w:rPr>
          <w:sz w:val="22"/>
          <w:szCs w:val="22"/>
        </w:rPr>
        <w:tab/>
        <w:t xml:space="preserve">                                       Cambridge, MA</w:t>
      </w:r>
    </w:p>
    <w:p w14:paraId="0BB27941" w14:textId="7D63EF4A" w:rsidR="009C21F7" w:rsidRPr="009C21F7" w:rsidRDefault="009C21F7" w:rsidP="00584826">
      <w:pPr>
        <w:ind w:left="-180"/>
        <w:rPr>
          <w:b/>
          <w:sz w:val="22"/>
          <w:szCs w:val="22"/>
        </w:rPr>
      </w:pPr>
      <w:r w:rsidRPr="009C21F7">
        <w:rPr>
          <w:b/>
          <w:sz w:val="22"/>
          <w:szCs w:val="22"/>
        </w:rPr>
        <w:t xml:space="preserve">Research Assistant           </w:t>
      </w:r>
      <w:r w:rsidRPr="009C21F7">
        <w:rPr>
          <w:sz w:val="22"/>
          <w:szCs w:val="22"/>
        </w:rPr>
        <w:t xml:space="preserve">        </w:t>
      </w:r>
      <w:r w:rsidRPr="009C21F7">
        <w:rPr>
          <w:sz w:val="22"/>
          <w:szCs w:val="22"/>
        </w:rPr>
        <w:tab/>
      </w:r>
      <w:r w:rsidRPr="009C21F7">
        <w:rPr>
          <w:sz w:val="22"/>
          <w:szCs w:val="22"/>
        </w:rPr>
        <w:tab/>
      </w:r>
      <w:r w:rsidRPr="009C21F7">
        <w:rPr>
          <w:sz w:val="22"/>
          <w:szCs w:val="22"/>
        </w:rPr>
        <w:tab/>
      </w:r>
      <w:r w:rsidRPr="009C21F7">
        <w:rPr>
          <w:sz w:val="22"/>
          <w:szCs w:val="22"/>
        </w:rPr>
        <w:tab/>
      </w:r>
      <w:r w:rsidRPr="009C21F7">
        <w:rPr>
          <w:sz w:val="22"/>
          <w:szCs w:val="22"/>
        </w:rPr>
        <w:tab/>
        <w:t xml:space="preserve">                                       February 2021 – Present</w:t>
      </w:r>
    </w:p>
    <w:p w14:paraId="3A0D6FCE" w14:textId="77777777" w:rsidR="009C21F7" w:rsidRPr="009C21F7" w:rsidRDefault="009C21F7" w:rsidP="00584826">
      <w:pPr>
        <w:ind w:left="-180"/>
        <w:rPr>
          <w:b/>
          <w:sz w:val="22"/>
          <w:szCs w:val="22"/>
        </w:rPr>
      </w:pPr>
      <w:r w:rsidRPr="009C21F7">
        <w:rPr>
          <w:sz w:val="22"/>
          <w:szCs w:val="22"/>
        </w:rPr>
        <w:t>Implements recommender systems collaborative filtering models to recommend jobs and products for developing countries to propel their economies. Co-authors a research paper with Dr. Andrés Gómez-Liévano.</w:t>
      </w:r>
    </w:p>
    <w:p w14:paraId="45B875F6" w14:textId="77777777" w:rsidR="009C21F7" w:rsidRPr="009C21F7" w:rsidRDefault="009C21F7" w:rsidP="00584826">
      <w:pPr>
        <w:ind w:left="-180"/>
        <w:rPr>
          <w:b/>
          <w:sz w:val="22"/>
          <w:szCs w:val="22"/>
        </w:rPr>
      </w:pPr>
    </w:p>
    <w:p w14:paraId="6A626C6F" w14:textId="156A8B40" w:rsidR="009C21F7" w:rsidRPr="009C21F7" w:rsidRDefault="009C21F7" w:rsidP="00584826">
      <w:pPr>
        <w:ind w:left="-180"/>
        <w:rPr>
          <w:sz w:val="22"/>
          <w:szCs w:val="22"/>
          <w:lang w:val="es-ES"/>
        </w:rPr>
      </w:pPr>
      <w:r w:rsidRPr="009C21F7">
        <w:rPr>
          <w:b/>
          <w:bCs/>
          <w:color w:val="000000"/>
          <w:sz w:val="22"/>
          <w:szCs w:val="22"/>
          <w:lang w:val="es-ES" w:eastAsia="zh-CN"/>
        </w:rPr>
        <w:t>VIGILAMOS RH TIERRA MÉXICO</w:t>
      </w:r>
      <w:r w:rsidRPr="009C21F7">
        <w:rPr>
          <w:color w:val="000000"/>
          <w:sz w:val="22"/>
          <w:szCs w:val="22"/>
          <w:lang w:val="es-ES" w:eastAsia="zh-CN"/>
        </w:rPr>
        <w:tab/>
        <w:t xml:space="preserve">     </w:t>
      </w:r>
      <w:r w:rsidRPr="009C21F7">
        <w:rPr>
          <w:color w:val="000000"/>
          <w:sz w:val="22"/>
          <w:szCs w:val="22"/>
          <w:lang w:val="es-ES" w:eastAsia="zh-CN"/>
        </w:rPr>
        <w:tab/>
      </w:r>
      <w:r w:rsidRPr="009C21F7">
        <w:rPr>
          <w:color w:val="000000"/>
          <w:sz w:val="22"/>
          <w:szCs w:val="22"/>
          <w:lang w:val="es-ES" w:eastAsia="zh-CN"/>
        </w:rPr>
        <w:tab/>
      </w:r>
      <w:r w:rsidRPr="009C21F7">
        <w:rPr>
          <w:color w:val="000000"/>
          <w:sz w:val="22"/>
          <w:szCs w:val="22"/>
          <w:lang w:val="es-ES" w:eastAsia="zh-CN"/>
        </w:rPr>
        <w:tab/>
      </w:r>
      <w:r w:rsidRPr="009C21F7">
        <w:rPr>
          <w:color w:val="000000"/>
          <w:sz w:val="22"/>
          <w:szCs w:val="22"/>
          <w:lang w:val="es-ES" w:eastAsia="zh-CN"/>
        </w:rPr>
        <w:tab/>
      </w:r>
      <w:r w:rsidRPr="009C21F7">
        <w:rPr>
          <w:color w:val="000000"/>
          <w:sz w:val="22"/>
          <w:szCs w:val="22"/>
          <w:lang w:val="es-ES" w:eastAsia="zh-CN"/>
        </w:rPr>
        <w:tab/>
      </w:r>
      <w:r w:rsidRPr="009C21F7">
        <w:rPr>
          <w:color w:val="000000"/>
          <w:sz w:val="22"/>
          <w:szCs w:val="22"/>
          <w:lang w:val="es-ES" w:eastAsia="zh-CN"/>
        </w:rPr>
        <w:tab/>
        <w:t xml:space="preserve">    </w:t>
      </w:r>
      <w:r w:rsidRPr="009C21F7">
        <w:rPr>
          <w:sz w:val="22"/>
          <w:szCs w:val="22"/>
          <w:lang w:val="es-ES"/>
        </w:rPr>
        <w:t>Mexico City, Mexico</w:t>
      </w:r>
    </w:p>
    <w:p w14:paraId="2AF341EA" w14:textId="76AB574D" w:rsidR="009C21F7" w:rsidRPr="009C21F7" w:rsidRDefault="009C21F7" w:rsidP="00584826">
      <w:pPr>
        <w:ind w:left="-180"/>
        <w:rPr>
          <w:b/>
          <w:sz w:val="22"/>
          <w:szCs w:val="22"/>
        </w:rPr>
      </w:pPr>
      <w:r w:rsidRPr="009C21F7">
        <w:rPr>
          <w:b/>
          <w:sz w:val="22"/>
          <w:szCs w:val="22"/>
        </w:rPr>
        <w:t xml:space="preserve">Data Science Intern           </w:t>
      </w:r>
      <w:r w:rsidRPr="009C21F7">
        <w:rPr>
          <w:sz w:val="22"/>
          <w:szCs w:val="22"/>
        </w:rPr>
        <w:t xml:space="preserve">        </w:t>
      </w:r>
      <w:r w:rsidRPr="009C21F7">
        <w:rPr>
          <w:sz w:val="22"/>
          <w:szCs w:val="22"/>
        </w:rPr>
        <w:tab/>
      </w:r>
      <w:r w:rsidRPr="009C21F7">
        <w:rPr>
          <w:sz w:val="22"/>
          <w:szCs w:val="22"/>
        </w:rPr>
        <w:tab/>
      </w:r>
      <w:r w:rsidRPr="009C21F7">
        <w:rPr>
          <w:sz w:val="22"/>
          <w:szCs w:val="22"/>
        </w:rPr>
        <w:tab/>
      </w:r>
      <w:r w:rsidRPr="009C21F7">
        <w:rPr>
          <w:sz w:val="22"/>
          <w:szCs w:val="22"/>
        </w:rPr>
        <w:tab/>
      </w:r>
      <w:r w:rsidRPr="009C21F7">
        <w:rPr>
          <w:sz w:val="22"/>
          <w:szCs w:val="22"/>
        </w:rPr>
        <w:tab/>
        <w:t xml:space="preserve">                               January 2021 – January 2021</w:t>
      </w:r>
    </w:p>
    <w:p w14:paraId="24F4A53B" w14:textId="77777777" w:rsidR="009C21F7" w:rsidRPr="009C21F7" w:rsidRDefault="009C21F7" w:rsidP="00584826">
      <w:pPr>
        <w:ind w:left="-180"/>
        <w:rPr>
          <w:b/>
          <w:sz w:val="22"/>
          <w:szCs w:val="22"/>
        </w:rPr>
      </w:pPr>
      <w:r w:rsidRPr="009C21F7">
        <w:rPr>
          <w:sz w:val="22"/>
          <w:szCs w:val="22"/>
        </w:rPr>
        <w:t>Replicated machine learning models that predict crime in Mexico. Coded a function to generate PDF reports of crime in municipalities and states in Mexico for their webapp.</w:t>
      </w:r>
    </w:p>
    <w:p w14:paraId="64CF4400" w14:textId="77777777" w:rsidR="009C21F7" w:rsidRPr="009C21F7" w:rsidRDefault="009C21F7" w:rsidP="00584826">
      <w:pPr>
        <w:ind w:left="-180"/>
        <w:rPr>
          <w:b/>
          <w:sz w:val="22"/>
          <w:szCs w:val="22"/>
        </w:rPr>
      </w:pPr>
    </w:p>
    <w:p w14:paraId="26C956E3" w14:textId="28034D53" w:rsidR="009C21F7" w:rsidRPr="009C21F7" w:rsidRDefault="009C21F7" w:rsidP="00584826">
      <w:pPr>
        <w:ind w:left="-180"/>
        <w:rPr>
          <w:sz w:val="22"/>
          <w:szCs w:val="22"/>
        </w:rPr>
      </w:pPr>
      <w:r w:rsidRPr="009C21F7">
        <w:rPr>
          <w:b/>
          <w:sz w:val="22"/>
          <w:szCs w:val="22"/>
        </w:rPr>
        <w:t>COLLEGE SCHOLAR</w:t>
      </w:r>
      <w:r w:rsidRPr="009C21F7">
        <w:rPr>
          <w:sz w:val="22"/>
          <w:szCs w:val="22"/>
        </w:rPr>
        <w:tab/>
      </w:r>
      <w:r w:rsidRPr="009C21F7">
        <w:rPr>
          <w:sz w:val="22"/>
          <w:szCs w:val="22"/>
        </w:rPr>
        <w:tab/>
      </w:r>
      <w:r w:rsidRPr="009C21F7">
        <w:rPr>
          <w:sz w:val="22"/>
          <w:szCs w:val="22"/>
        </w:rPr>
        <w:tab/>
      </w:r>
      <w:r w:rsidRPr="009C21F7">
        <w:rPr>
          <w:sz w:val="22"/>
          <w:szCs w:val="22"/>
        </w:rPr>
        <w:tab/>
        <w:t xml:space="preserve">           </w:t>
      </w:r>
      <w:r w:rsidRPr="009C21F7">
        <w:rPr>
          <w:sz w:val="22"/>
          <w:szCs w:val="22"/>
        </w:rPr>
        <w:tab/>
        <w:t xml:space="preserve">            </w:t>
      </w:r>
      <w:r w:rsidRPr="009C21F7">
        <w:rPr>
          <w:sz w:val="22"/>
          <w:szCs w:val="22"/>
        </w:rPr>
        <w:tab/>
      </w:r>
      <w:r w:rsidRPr="009C21F7">
        <w:rPr>
          <w:sz w:val="22"/>
          <w:szCs w:val="22"/>
        </w:rPr>
        <w:tab/>
        <w:t xml:space="preserve">      </w:t>
      </w:r>
      <w:r w:rsidRPr="009C21F7">
        <w:rPr>
          <w:sz w:val="22"/>
          <w:szCs w:val="22"/>
        </w:rPr>
        <w:tab/>
      </w:r>
      <w:r w:rsidRPr="009C21F7">
        <w:rPr>
          <w:sz w:val="22"/>
          <w:szCs w:val="22"/>
        </w:rPr>
        <w:tab/>
        <w:t xml:space="preserve">                          Remote     </w:t>
      </w:r>
    </w:p>
    <w:p w14:paraId="0F162306" w14:textId="04B05212" w:rsidR="009C21F7" w:rsidRPr="009C21F7" w:rsidRDefault="009C21F7" w:rsidP="00584826">
      <w:pPr>
        <w:ind w:left="-180"/>
        <w:rPr>
          <w:b/>
          <w:sz w:val="22"/>
          <w:szCs w:val="22"/>
        </w:rPr>
      </w:pPr>
      <w:r w:rsidRPr="009C21F7">
        <w:rPr>
          <w:b/>
          <w:sz w:val="22"/>
          <w:szCs w:val="22"/>
        </w:rPr>
        <w:t>Cofounder, Senior College Counselor, and Director of Technology</w:t>
      </w:r>
      <w:r w:rsidRPr="009C21F7">
        <w:rPr>
          <w:b/>
          <w:sz w:val="22"/>
          <w:szCs w:val="22"/>
        </w:rPr>
        <w:tab/>
      </w:r>
      <w:r w:rsidRPr="009C21F7">
        <w:rPr>
          <w:b/>
          <w:sz w:val="22"/>
          <w:szCs w:val="22"/>
        </w:rPr>
        <w:tab/>
        <w:t xml:space="preserve">     </w:t>
      </w:r>
      <w:r w:rsidRPr="009C21F7">
        <w:rPr>
          <w:sz w:val="22"/>
          <w:szCs w:val="22"/>
        </w:rPr>
        <w:t xml:space="preserve">     November 2019 – Present</w:t>
      </w:r>
    </w:p>
    <w:p w14:paraId="1DBF1E02" w14:textId="77777777" w:rsidR="009C21F7" w:rsidRPr="009C21F7" w:rsidRDefault="009C21F7" w:rsidP="00584826">
      <w:pPr>
        <w:ind w:left="-180"/>
        <w:rPr>
          <w:b/>
          <w:sz w:val="22"/>
          <w:szCs w:val="22"/>
        </w:rPr>
      </w:pPr>
      <w:r w:rsidRPr="009C21F7">
        <w:rPr>
          <w:sz w:val="22"/>
          <w:szCs w:val="22"/>
        </w:rPr>
        <w:t>Counsels students from underprivileged backgrounds in Latin America to study in colleges like Harvard, MIT, Stanford, etc. Created Google app scripts to automate processes and developed the webpage and student portal.</w:t>
      </w:r>
    </w:p>
    <w:p w14:paraId="37B0D4A2" w14:textId="77777777" w:rsidR="009C21F7" w:rsidRPr="009C21F7" w:rsidRDefault="009C21F7" w:rsidP="00584826">
      <w:pPr>
        <w:ind w:left="-180"/>
        <w:rPr>
          <w:b/>
          <w:sz w:val="22"/>
          <w:szCs w:val="22"/>
        </w:rPr>
      </w:pPr>
    </w:p>
    <w:p w14:paraId="5302C3BB" w14:textId="5E63969D" w:rsidR="009C21F7" w:rsidRPr="009C21F7" w:rsidRDefault="009C21F7" w:rsidP="00584826">
      <w:pPr>
        <w:ind w:left="-180"/>
        <w:rPr>
          <w:sz w:val="22"/>
          <w:szCs w:val="22"/>
        </w:rPr>
      </w:pPr>
      <w:r w:rsidRPr="009C21F7">
        <w:rPr>
          <w:b/>
          <w:sz w:val="22"/>
          <w:szCs w:val="22"/>
        </w:rPr>
        <w:t>ENGAGING EDUCATION</w:t>
      </w:r>
      <w:r w:rsidRPr="009C21F7">
        <w:rPr>
          <w:sz w:val="22"/>
          <w:szCs w:val="22"/>
        </w:rPr>
        <w:tab/>
      </w:r>
      <w:r w:rsidRPr="009C21F7">
        <w:rPr>
          <w:sz w:val="22"/>
          <w:szCs w:val="22"/>
        </w:rPr>
        <w:tab/>
      </w:r>
      <w:r w:rsidRPr="009C21F7">
        <w:rPr>
          <w:sz w:val="22"/>
          <w:szCs w:val="22"/>
        </w:rPr>
        <w:tab/>
      </w:r>
      <w:r w:rsidRPr="009C21F7">
        <w:rPr>
          <w:sz w:val="22"/>
          <w:szCs w:val="22"/>
        </w:rPr>
        <w:tab/>
        <w:t xml:space="preserve">           </w:t>
      </w:r>
      <w:r w:rsidRPr="009C21F7">
        <w:rPr>
          <w:sz w:val="22"/>
          <w:szCs w:val="22"/>
        </w:rPr>
        <w:tab/>
        <w:t xml:space="preserve">            </w:t>
      </w:r>
      <w:r w:rsidRPr="009C21F7">
        <w:rPr>
          <w:sz w:val="22"/>
          <w:szCs w:val="22"/>
        </w:rPr>
        <w:tab/>
      </w:r>
      <w:r w:rsidRPr="009C21F7">
        <w:rPr>
          <w:sz w:val="22"/>
          <w:szCs w:val="22"/>
        </w:rPr>
        <w:tab/>
        <w:t xml:space="preserve">          </w:t>
      </w:r>
      <w:r w:rsidRPr="009C21F7">
        <w:rPr>
          <w:sz w:val="22"/>
          <w:szCs w:val="22"/>
        </w:rPr>
        <w:tab/>
      </w:r>
      <w:r w:rsidRPr="009C21F7">
        <w:rPr>
          <w:sz w:val="22"/>
          <w:szCs w:val="22"/>
        </w:rPr>
        <w:tab/>
        <w:t xml:space="preserve">             Remote</w:t>
      </w:r>
    </w:p>
    <w:p w14:paraId="20727203" w14:textId="7A58326D" w:rsidR="009C21F7" w:rsidRPr="009C21F7" w:rsidRDefault="009C21F7" w:rsidP="00584826">
      <w:pPr>
        <w:ind w:left="-180"/>
        <w:rPr>
          <w:b/>
          <w:sz w:val="22"/>
          <w:szCs w:val="22"/>
        </w:rPr>
      </w:pPr>
      <w:r w:rsidRPr="009C21F7">
        <w:rPr>
          <w:b/>
          <w:sz w:val="22"/>
          <w:szCs w:val="22"/>
        </w:rPr>
        <w:t>Content Creation Specialist</w:t>
      </w:r>
      <w:r w:rsidRPr="009C21F7">
        <w:rPr>
          <w:b/>
          <w:sz w:val="22"/>
          <w:szCs w:val="22"/>
        </w:rPr>
        <w:tab/>
      </w:r>
      <w:r w:rsidRPr="009C21F7">
        <w:rPr>
          <w:b/>
          <w:sz w:val="22"/>
          <w:szCs w:val="22"/>
        </w:rPr>
        <w:tab/>
      </w:r>
      <w:r w:rsidRPr="009C21F7">
        <w:rPr>
          <w:b/>
          <w:sz w:val="22"/>
          <w:szCs w:val="22"/>
        </w:rPr>
        <w:tab/>
      </w:r>
      <w:r w:rsidRPr="009C21F7">
        <w:rPr>
          <w:sz w:val="22"/>
          <w:szCs w:val="22"/>
        </w:rPr>
        <w:t xml:space="preserve"> </w:t>
      </w:r>
      <w:r w:rsidRPr="009C21F7">
        <w:rPr>
          <w:sz w:val="22"/>
          <w:szCs w:val="22"/>
        </w:rPr>
        <w:tab/>
      </w:r>
      <w:r w:rsidRPr="009C21F7">
        <w:rPr>
          <w:sz w:val="22"/>
          <w:szCs w:val="22"/>
        </w:rPr>
        <w:tab/>
      </w:r>
      <w:r w:rsidRPr="009C21F7">
        <w:rPr>
          <w:sz w:val="22"/>
          <w:szCs w:val="22"/>
        </w:rPr>
        <w:tab/>
        <w:t xml:space="preserve">          November 2019 – December 2020</w:t>
      </w:r>
    </w:p>
    <w:p w14:paraId="169F5D3A" w14:textId="24BC2E62" w:rsidR="009C21F7" w:rsidRPr="009C21F7" w:rsidRDefault="009C21F7" w:rsidP="00584826">
      <w:pPr>
        <w:ind w:left="-180"/>
        <w:rPr>
          <w:b/>
          <w:sz w:val="22"/>
          <w:szCs w:val="22"/>
        </w:rPr>
      </w:pPr>
      <w:r w:rsidRPr="009C21F7">
        <w:rPr>
          <w:sz w:val="22"/>
          <w:szCs w:val="22"/>
        </w:rPr>
        <w:t>Programmed chatbots in YAML that teach interactive math lessons and explain math problems</w:t>
      </w:r>
      <w:r w:rsidR="00BE611A">
        <w:rPr>
          <w:sz w:val="22"/>
          <w:szCs w:val="22"/>
        </w:rPr>
        <w:t xml:space="preserve"> for the Lana app</w:t>
      </w:r>
      <w:r w:rsidRPr="009C21F7">
        <w:rPr>
          <w:sz w:val="22"/>
          <w:szCs w:val="22"/>
        </w:rPr>
        <w:t>.</w:t>
      </w:r>
    </w:p>
    <w:p w14:paraId="703CBADA" w14:textId="77777777" w:rsidR="009C21F7" w:rsidRPr="009C21F7" w:rsidRDefault="009C21F7" w:rsidP="00584826">
      <w:pPr>
        <w:ind w:left="-180"/>
        <w:rPr>
          <w:b/>
          <w:sz w:val="22"/>
          <w:szCs w:val="22"/>
        </w:rPr>
      </w:pPr>
    </w:p>
    <w:p w14:paraId="0AED51A3" w14:textId="13814E8A" w:rsidR="009C21F7" w:rsidRPr="009C21F7" w:rsidRDefault="009C21F7" w:rsidP="00584826">
      <w:pPr>
        <w:ind w:left="-180"/>
        <w:rPr>
          <w:b/>
          <w:sz w:val="22"/>
          <w:szCs w:val="22"/>
        </w:rPr>
      </w:pPr>
      <w:r w:rsidRPr="009C21F7">
        <w:rPr>
          <w:b/>
          <w:sz w:val="22"/>
          <w:szCs w:val="22"/>
        </w:rPr>
        <w:t>DEREK BOK CE</w:t>
      </w:r>
      <w:r w:rsidR="00D367F2">
        <w:rPr>
          <w:b/>
          <w:sz w:val="22"/>
          <w:szCs w:val="22"/>
        </w:rPr>
        <w:t>NTE</w:t>
      </w:r>
      <w:r w:rsidRPr="009C21F7">
        <w:rPr>
          <w:b/>
          <w:sz w:val="22"/>
          <w:szCs w:val="22"/>
        </w:rPr>
        <w:t>R</w:t>
      </w:r>
      <w:r w:rsidR="00D367F2" w:rsidRPr="00D367F2">
        <w:rPr>
          <w:b/>
          <w:sz w:val="22"/>
          <w:szCs w:val="22"/>
        </w:rPr>
        <w:t xml:space="preserve"> FOR TEACHING AND LEARNING</w:t>
      </w:r>
      <w:r w:rsidRPr="00D367F2">
        <w:rPr>
          <w:b/>
          <w:sz w:val="22"/>
          <w:szCs w:val="22"/>
        </w:rPr>
        <w:tab/>
      </w:r>
      <w:r w:rsidRPr="009C21F7">
        <w:rPr>
          <w:sz w:val="22"/>
          <w:szCs w:val="22"/>
        </w:rPr>
        <w:tab/>
      </w:r>
      <w:r w:rsidRPr="009C21F7">
        <w:rPr>
          <w:sz w:val="22"/>
          <w:szCs w:val="22"/>
        </w:rPr>
        <w:tab/>
      </w:r>
      <w:r w:rsidRPr="009C21F7">
        <w:rPr>
          <w:sz w:val="22"/>
          <w:szCs w:val="22"/>
        </w:rPr>
        <w:tab/>
        <w:t xml:space="preserve">  </w:t>
      </w:r>
      <w:r w:rsidR="00D367F2">
        <w:rPr>
          <w:sz w:val="22"/>
          <w:szCs w:val="22"/>
        </w:rPr>
        <w:t xml:space="preserve">           </w:t>
      </w:r>
      <w:r w:rsidRPr="009C21F7">
        <w:rPr>
          <w:sz w:val="22"/>
          <w:szCs w:val="22"/>
        </w:rPr>
        <w:t>Cambridge, MA</w:t>
      </w:r>
    </w:p>
    <w:p w14:paraId="09CCB1AB" w14:textId="671C66EF" w:rsidR="009C21F7" w:rsidRPr="009C21F7" w:rsidRDefault="009C21F7" w:rsidP="00584826">
      <w:pPr>
        <w:ind w:left="-180"/>
        <w:rPr>
          <w:b/>
          <w:sz w:val="22"/>
          <w:szCs w:val="22"/>
        </w:rPr>
      </w:pPr>
      <w:r w:rsidRPr="009C21F7">
        <w:rPr>
          <w:b/>
          <w:sz w:val="22"/>
          <w:szCs w:val="22"/>
        </w:rPr>
        <w:t>Learning Lab Undergraduate Fellow</w:t>
      </w:r>
      <w:r w:rsidRPr="009C21F7">
        <w:rPr>
          <w:b/>
          <w:sz w:val="22"/>
          <w:szCs w:val="22"/>
        </w:rPr>
        <w:tab/>
      </w:r>
      <w:r w:rsidRPr="009C21F7">
        <w:rPr>
          <w:b/>
          <w:sz w:val="22"/>
          <w:szCs w:val="22"/>
        </w:rPr>
        <w:tab/>
      </w:r>
      <w:r w:rsidRPr="009C21F7">
        <w:rPr>
          <w:b/>
          <w:sz w:val="22"/>
          <w:szCs w:val="22"/>
        </w:rPr>
        <w:tab/>
      </w:r>
      <w:r w:rsidRPr="009C21F7">
        <w:rPr>
          <w:sz w:val="22"/>
          <w:szCs w:val="22"/>
        </w:rPr>
        <w:t xml:space="preserve"> </w:t>
      </w:r>
      <w:r w:rsidRPr="009C21F7">
        <w:rPr>
          <w:sz w:val="22"/>
          <w:szCs w:val="22"/>
        </w:rPr>
        <w:tab/>
      </w:r>
      <w:r w:rsidRPr="009C21F7">
        <w:rPr>
          <w:sz w:val="22"/>
          <w:szCs w:val="22"/>
        </w:rPr>
        <w:tab/>
      </w:r>
      <w:r w:rsidRPr="009C21F7">
        <w:rPr>
          <w:sz w:val="22"/>
          <w:szCs w:val="22"/>
        </w:rPr>
        <w:tab/>
        <w:t xml:space="preserve">          October 2019 – June 2020</w:t>
      </w:r>
    </w:p>
    <w:p w14:paraId="4AFF1C19" w14:textId="342EFDD5" w:rsidR="009C21F7" w:rsidRPr="009C21F7" w:rsidRDefault="009C21F7" w:rsidP="00584826">
      <w:pPr>
        <w:ind w:left="-180"/>
        <w:rPr>
          <w:b/>
          <w:sz w:val="22"/>
          <w:szCs w:val="22"/>
        </w:rPr>
      </w:pPr>
      <w:r w:rsidRPr="009C21F7">
        <w:rPr>
          <w:sz w:val="22"/>
          <w:szCs w:val="22"/>
        </w:rPr>
        <w:t>Created apps using Cinema 4D, Unity, D3.js for classes at Harvard to make learning more interactive.</w:t>
      </w:r>
    </w:p>
    <w:p w14:paraId="7768390A" w14:textId="77777777" w:rsidR="0048217C" w:rsidRDefault="0048217C" w:rsidP="0048217C">
      <w:pPr>
        <w:pBdr>
          <w:bottom w:val="single" w:sz="12" w:space="1" w:color="auto"/>
        </w:pBdr>
        <w:tabs>
          <w:tab w:val="right" w:pos="10800"/>
        </w:tabs>
        <w:ind w:left="-180"/>
        <w:jc w:val="center"/>
        <w:rPr>
          <w:b/>
          <w:color w:val="000000" w:themeColor="text1"/>
          <w:sz w:val="22"/>
          <w:szCs w:val="22"/>
        </w:rPr>
      </w:pPr>
    </w:p>
    <w:p w14:paraId="50368857" w14:textId="0FB03EDC" w:rsidR="0048217C" w:rsidRPr="009C21F7" w:rsidRDefault="0048217C" w:rsidP="0048217C">
      <w:pPr>
        <w:pBdr>
          <w:bottom w:val="single" w:sz="12" w:space="1" w:color="auto"/>
        </w:pBdr>
        <w:tabs>
          <w:tab w:val="right" w:pos="10800"/>
        </w:tabs>
        <w:ind w:left="-180"/>
        <w:jc w:val="center"/>
        <w:rPr>
          <w:b/>
          <w:color w:val="000000" w:themeColor="text1"/>
          <w:sz w:val="22"/>
          <w:szCs w:val="22"/>
        </w:rPr>
      </w:pPr>
      <w:r w:rsidRPr="009C21F7">
        <w:rPr>
          <w:b/>
          <w:color w:val="000000" w:themeColor="text1"/>
          <w:sz w:val="22"/>
          <w:szCs w:val="22"/>
        </w:rPr>
        <w:t>SKILLS</w:t>
      </w:r>
    </w:p>
    <w:p w14:paraId="57196405" w14:textId="77777777" w:rsidR="0048217C" w:rsidRDefault="0048217C" w:rsidP="0048217C">
      <w:pPr>
        <w:ind w:left="-180"/>
        <w:rPr>
          <w:bCs/>
          <w:sz w:val="22"/>
          <w:szCs w:val="22"/>
          <w:u w:val="single"/>
        </w:rPr>
      </w:pPr>
    </w:p>
    <w:p w14:paraId="041EFBAC" w14:textId="77777777" w:rsidR="0048217C" w:rsidRPr="003E2101" w:rsidRDefault="0048217C" w:rsidP="0048217C">
      <w:pPr>
        <w:ind w:left="-180"/>
        <w:rPr>
          <w:sz w:val="22"/>
          <w:szCs w:val="22"/>
        </w:rPr>
      </w:pPr>
      <w:r w:rsidRPr="003E2101">
        <w:rPr>
          <w:bCs/>
          <w:sz w:val="22"/>
          <w:szCs w:val="22"/>
          <w:u w:val="single"/>
        </w:rPr>
        <w:t>Programming languages:</w:t>
      </w:r>
      <w:r w:rsidRPr="003E2101">
        <w:rPr>
          <w:b/>
          <w:i/>
          <w:iCs/>
          <w:sz w:val="22"/>
          <w:szCs w:val="22"/>
        </w:rPr>
        <w:t xml:space="preserve"> </w:t>
      </w:r>
      <w:r w:rsidRPr="003E2101">
        <w:rPr>
          <w:sz w:val="22"/>
          <w:szCs w:val="22"/>
        </w:rPr>
        <w:t>Python, R, SQL, OCaml, LaTeX, JavaScript, HTML/CSS, Swift, Java, C</w:t>
      </w:r>
      <w:r>
        <w:rPr>
          <w:sz w:val="22"/>
          <w:szCs w:val="22"/>
        </w:rPr>
        <w:t>, MATLAB</w:t>
      </w:r>
    </w:p>
    <w:p w14:paraId="33A99F85" w14:textId="77777777" w:rsidR="0048217C" w:rsidRPr="003E2101" w:rsidRDefault="0048217C" w:rsidP="0048217C">
      <w:pPr>
        <w:ind w:left="-180"/>
        <w:rPr>
          <w:sz w:val="22"/>
          <w:szCs w:val="22"/>
        </w:rPr>
      </w:pPr>
      <w:r w:rsidRPr="003E2101">
        <w:rPr>
          <w:bCs/>
          <w:sz w:val="22"/>
          <w:szCs w:val="22"/>
          <w:u w:val="single"/>
        </w:rPr>
        <w:t>Libraries:</w:t>
      </w:r>
      <w:r w:rsidRPr="003E2101">
        <w:rPr>
          <w:sz w:val="22"/>
          <w:szCs w:val="22"/>
        </w:rPr>
        <w:t xml:space="preserve"> Numpy, Pandas, Matplotlib, RShiny, Scikit Learn, PyTorch, TorchText, SciPy, Beautiful Soup, D3JS</w:t>
      </w:r>
    </w:p>
    <w:p w14:paraId="0D598756" w14:textId="77777777" w:rsidR="0048217C" w:rsidRPr="003E2101" w:rsidRDefault="0048217C" w:rsidP="0048217C">
      <w:pPr>
        <w:ind w:left="-180"/>
        <w:rPr>
          <w:sz w:val="22"/>
          <w:szCs w:val="22"/>
        </w:rPr>
      </w:pPr>
      <w:r w:rsidRPr="003E2101">
        <w:rPr>
          <w:bCs/>
          <w:sz w:val="22"/>
          <w:szCs w:val="22"/>
          <w:u w:val="single"/>
        </w:rPr>
        <w:t>Languages:</w:t>
      </w:r>
      <w:r w:rsidRPr="003E2101">
        <w:rPr>
          <w:bCs/>
          <w:sz w:val="22"/>
          <w:szCs w:val="22"/>
        </w:rPr>
        <w:t xml:space="preserve"> Spanish, English, and French (Fluent); Chinese (Intermediate Proficiency)</w:t>
      </w:r>
    </w:p>
    <w:p w14:paraId="3EA9B5CD" w14:textId="77777777" w:rsidR="0048217C" w:rsidRPr="009C21F7" w:rsidRDefault="0048217C" w:rsidP="0048217C">
      <w:pPr>
        <w:ind w:left="-180"/>
        <w:rPr>
          <w:sz w:val="22"/>
          <w:szCs w:val="22"/>
        </w:rPr>
      </w:pPr>
      <w:r w:rsidRPr="003E2101">
        <w:rPr>
          <w:sz w:val="22"/>
          <w:szCs w:val="22"/>
          <w:u w:val="single"/>
        </w:rPr>
        <w:t>Interests</w:t>
      </w:r>
      <w:r w:rsidRPr="003E2101">
        <w:rPr>
          <w:b/>
          <w:sz w:val="22"/>
          <w:szCs w:val="22"/>
        </w:rPr>
        <w:t>:</w:t>
      </w:r>
      <w:r w:rsidRPr="003E2101">
        <w:rPr>
          <w:sz w:val="22"/>
          <w:szCs w:val="22"/>
        </w:rPr>
        <w:t xml:space="preserve"> Education, Violin, Piano, Guitar, Sustainability, Latin dance, AI for social good, proofs.</w:t>
      </w:r>
    </w:p>
    <w:p w14:paraId="1DBE2060" w14:textId="5E3D4008" w:rsidR="00D367F2" w:rsidRPr="009C21F7" w:rsidRDefault="00D367F2" w:rsidP="00584826">
      <w:pPr>
        <w:pBdr>
          <w:bottom w:val="single" w:sz="12" w:space="1" w:color="auto"/>
        </w:pBdr>
        <w:tabs>
          <w:tab w:val="right" w:pos="10800"/>
        </w:tabs>
        <w:ind w:left="-180"/>
        <w:jc w:val="center"/>
        <w:rPr>
          <w:b/>
          <w:color w:val="000000" w:themeColor="text1"/>
          <w:sz w:val="22"/>
          <w:szCs w:val="22"/>
        </w:rPr>
      </w:pPr>
      <w:r w:rsidRPr="009C21F7">
        <w:rPr>
          <w:b/>
          <w:color w:val="000000" w:themeColor="text1"/>
          <w:sz w:val="22"/>
          <w:szCs w:val="22"/>
        </w:rPr>
        <w:lastRenderedPageBreak/>
        <w:t>PROJECTS</w:t>
      </w:r>
    </w:p>
    <w:p w14:paraId="29C0438D" w14:textId="77777777" w:rsidR="00EB2965" w:rsidRDefault="00EB2965" w:rsidP="00584826">
      <w:pPr>
        <w:ind w:left="-180"/>
        <w:rPr>
          <w:b/>
          <w:sz w:val="22"/>
          <w:szCs w:val="22"/>
        </w:rPr>
      </w:pPr>
    </w:p>
    <w:p w14:paraId="21ECC018" w14:textId="09234950" w:rsidR="00D367F2" w:rsidRPr="009C21F7" w:rsidRDefault="00D367F2" w:rsidP="00584826">
      <w:pPr>
        <w:ind w:left="-180"/>
        <w:rPr>
          <w:b/>
          <w:sz w:val="22"/>
          <w:szCs w:val="22"/>
        </w:rPr>
      </w:pPr>
      <w:r w:rsidRPr="009C21F7">
        <w:rPr>
          <w:b/>
          <w:sz w:val="22"/>
          <w:szCs w:val="22"/>
        </w:rPr>
        <w:t>POMBO EDUCATION</w:t>
      </w:r>
    </w:p>
    <w:p w14:paraId="12921B8F" w14:textId="77777777" w:rsidR="00D367F2" w:rsidRPr="009C21F7" w:rsidRDefault="00D367F2" w:rsidP="00584826">
      <w:pPr>
        <w:ind w:left="-180"/>
        <w:rPr>
          <w:b/>
          <w:sz w:val="22"/>
          <w:szCs w:val="22"/>
        </w:rPr>
      </w:pPr>
      <w:r w:rsidRPr="009C21F7">
        <w:rPr>
          <w:sz w:val="22"/>
          <w:szCs w:val="22"/>
        </w:rPr>
        <w:t>Developed an app that diagnoses educational inefficacies in the classroom. Designed the UI/UX for the application, a predictive model trained on data from 10,000 schools in Colombia, the firebase infrastructure, etc.</w:t>
      </w:r>
    </w:p>
    <w:p w14:paraId="0A37F154" w14:textId="77777777" w:rsidR="00D367F2" w:rsidRPr="009C21F7" w:rsidRDefault="00D367F2" w:rsidP="00584826">
      <w:pPr>
        <w:ind w:left="-187"/>
        <w:rPr>
          <w:sz w:val="22"/>
          <w:szCs w:val="22"/>
        </w:rPr>
      </w:pPr>
    </w:p>
    <w:p w14:paraId="1F31D5B8" w14:textId="6873CB8F" w:rsidR="00D367F2" w:rsidRPr="009C21F7" w:rsidRDefault="00D367F2" w:rsidP="00584826">
      <w:pPr>
        <w:ind w:left="-180"/>
        <w:rPr>
          <w:b/>
          <w:sz w:val="22"/>
          <w:szCs w:val="22"/>
        </w:rPr>
      </w:pPr>
      <w:r w:rsidRPr="009C21F7">
        <w:rPr>
          <w:b/>
          <w:sz w:val="22"/>
          <w:szCs w:val="22"/>
        </w:rPr>
        <w:t>QUESTIONS TO ATIS SQL QUERIES</w:t>
      </w:r>
    </w:p>
    <w:p w14:paraId="10BEC5F7" w14:textId="77777777" w:rsidR="00EB2965" w:rsidRDefault="00D367F2" w:rsidP="00584826">
      <w:pPr>
        <w:ind w:left="-180"/>
        <w:rPr>
          <w:bCs/>
          <w:sz w:val="22"/>
          <w:szCs w:val="22"/>
        </w:rPr>
      </w:pPr>
      <w:r w:rsidRPr="009C21F7">
        <w:rPr>
          <w:bCs/>
          <w:sz w:val="22"/>
          <w:szCs w:val="22"/>
        </w:rPr>
        <w:t xml:space="preserve">Created a system that parses natural language questions and uses various models including logistic regression, </w:t>
      </w:r>
      <w:r w:rsidRPr="009C21F7">
        <w:rPr>
          <w:sz w:val="22"/>
          <w:szCs w:val="22"/>
        </w:rPr>
        <w:t>naïve Bayes, rule-based, and seq2seq encoder-decoder models to generate SQL queries for the ATIS data set.</w:t>
      </w:r>
    </w:p>
    <w:p w14:paraId="435876CE" w14:textId="77777777" w:rsidR="00A35A72" w:rsidRDefault="00A35A72" w:rsidP="00584826">
      <w:pPr>
        <w:ind w:left="-180"/>
        <w:rPr>
          <w:b/>
          <w:sz w:val="22"/>
          <w:szCs w:val="22"/>
        </w:rPr>
      </w:pPr>
    </w:p>
    <w:p w14:paraId="45658B1D" w14:textId="2053A11C" w:rsidR="00D367F2" w:rsidRPr="00EB2965" w:rsidRDefault="00D367F2" w:rsidP="00584826">
      <w:pPr>
        <w:ind w:left="-180"/>
        <w:rPr>
          <w:bCs/>
          <w:sz w:val="22"/>
          <w:szCs w:val="22"/>
        </w:rPr>
      </w:pPr>
      <w:r w:rsidRPr="009C21F7">
        <w:rPr>
          <w:b/>
          <w:sz w:val="22"/>
          <w:szCs w:val="22"/>
        </w:rPr>
        <w:t>MINI-ML LANGUAGE INTERPRETER</w:t>
      </w:r>
    </w:p>
    <w:p w14:paraId="7CFF7669" w14:textId="28DCF652" w:rsidR="00E102C8" w:rsidRDefault="00D367F2" w:rsidP="00584826">
      <w:pPr>
        <w:ind w:left="-180"/>
        <w:rPr>
          <w:b/>
          <w:sz w:val="22"/>
          <w:szCs w:val="22"/>
        </w:rPr>
      </w:pPr>
      <w:r w:rsidRPr="009C21F7">
        <w:rPr>
          <w:sz w:val="22"/>
          <w:szCs w:val="22"/>
        </w:rPr>
        <w:t>Implemented three interpreters of a subset of the OCaml language, each with a different semantic assumption.</w:t>
      </w:r>
    </w:p>
    <w:p w14:paraId="3FE274F7" w14:textId="77777777" w:rsidR="00E102C8" w:rsidRDefault="00E102C8" w:rsidP="00584826">
      <w:pPr>
        <w:ind w:left="-180"/>
        <w:rPr>
          <w:b/>
          <w:sz w:val="22"/>
          <w:szCs w:val="22"/>
        </w:rPr>
      </w:pPr>
    </w:p>
    <w:p w14:paraId="23F4A46D" w14:textId="1FF10953" w:rsidR="00D367F2" w:rsidRPr="009C21F7" w:rsidRDefault="00D367F2" w:rsidP="00584826">
      <w:pPr>
        <w:ind w:left="-180"/>
        <w:rPr>
          <w:b/>
          <w:sz w:val="22"/>
          <w:szCs w:val="22"/>
        </w:rPr>
      </w:pPr>
      <w:r w:rsidRPr="009C21F7">
        <w:rPr>
          <w:b/>
          <w:sz w:val="22"/>
          <w:szCs w:val="22"/>
        </w:rPr>
        <w:t>DISCRETE MATH EXPLORABLE EXPLANATIONS</w:t>
      </w:r>
    </w:p>
    <w:p w14:paraId="7B54B68C" w14:textId="77777777" w:rsidR="00D367F2" w:rsidRPr="009C21F7" w:rsidRDefault="00D367F2" w:rsidP="00584826">
      <w:pPr>
        <w:ind w:left="-180"/>
        <w:rPr>
          <w:bCs/>
          <w:sz w:val="22"/>
          <w:szCs w:val="22"/>
        </w:rPr>
      </w:pPr>
      <w:r w:rsidRPr="009C21F7">
        <w:rPr>
          <w:bCs/>
          <w:sz w:val="22"/>
          <w:szCs w:val="22"/>
        </w:rPr>
        <w:t>Created RShiny webapps that calculated permutations, operations, conversions, subgroups, and Cayley graphs of different important groups. Created visualizations of Euclid’s GCD, Fleury’s, Prim’s, and Kruskal’s algorithms.</w:t>
      </w:r>
    </w:p>
    <w:p w14:paraId="7BEC079A" w14:textId="77777777" w:rsidR="00D367F2" w:rsidRPr="009C21F7" w:rsidRDefault="00D367F2" w:rsidP="00584826">
      <w:pPr>
        <w:ind w:left="-180"/>
        <w:rPr>
          <w:b/>
          <w:sz w:val="22"/>
          <w:szCs w:val="22"/>
        </w:rPr>
      </w:pPr>
    </w:p>
    <w:p w14:paraId="28EC8AC5" w14:textId="77777777" w:rsidR="00D367F2" w:rsidRPr="009C21F7" w:rsidRDefault="00D367F2" w:rsidP="00584826">
      <w:pPr>
        <w:ind w:left="-180"/>
        <w:rPr>
          <w:b/>
          <w:sz w:val="22"/>
          <w:szCs w:val="22"/>
        </w:rPr>
      </w:pPr>
      <w:r w:rsidRPr="009C21F7">
        <w:rPr>
          <w:b/>
          <w:sz w:val="22"/>
          <w:szCs w:val="22"/>
        </w:rPr>
        <w:t>CHUSPA APP</w:t>
      </w:r>
    </w:p>
    <w:p w14:paraId="159469BB" w14:textId="77777777" w:rsidR="00D367F2" w:rsidRPr="009C21F7" w:rsidRDefault="00D367F2" w:rsidP="00584826">
      <w:pPr>
        <w:ind w:left="-180"/>
        <w:rPr>
          <w:b/>
          <w:sz w:val="22"/>
          <w:szCs w:val="22"/>
        </w:rPr>
      </w:pPr>
      <w:r w:rsidRPr="009C21F7">
        <w:rPr>
          <w:sz w:val="22"/>
          <w:szCs w:val="22"/>
        </w:rPr>
        <w:t>Developed iOS app that scans supermarket products and displays eco-footprint from life cycle assessment models.</w:t>
      </w:r>
    </w:p>
    <w:p w14:paraId="02B5FFF9" w14:textId="77777777" w:rsidR="00785198" w:rsidRDefault="00785198" w:rsidP="00584826">
      <w:pPr>
        <w:pBdr>
          <w:bottom w:val="single" w:sz="12" w:space="1" w:color="auto"/>
        </w:pBdr>
        <w:tabs>
          <w:tab w:val="right" w:pos="10800"/>
        </w:tabs>
        <w:ind w:left="-180"/>
        <w:rPr>
          <w:b/>
          <w:color w:val="000000" w:themeColor="text1"/>
          <w:sz w:val="22"/>
          <w:szCs w:val="22"/>
        </w:rPr>
      </w:pPr>
    </w:p>
    <w:p w14:paraId="16D610B8" w14:textId="04D7E6E5" w:rsidR="00600AA7" w:rsidRPr="009C21F7" w:rsidRDefault="00600AA7" w:rsidP="00584826">
      <w:pPr>
        <w:pBdr>
          <w:bottom w:val="single" w:sz="12" w:space="1" w:color="auto"/>
        </w:pBdr>
        <w:tabs>
          <w:tab w:val="right" w:pos="10800"/>
        </w:tabs>
        <w:ind w:left="-180"/>
        <w:jc w:val="center"/>
        <w:rPr>
          <w:b/>
          <w:color w:val="000000" w:themeColor="text1"/>
          <w:sz w:val="22"/>
          <w:szCs w:val="22"/>
        </w:rPr>
      </w:pPr>
      <w:r w:rsidRPr="009C21F7">
        <w:rPr>
          <w:b/>
          <w:color w:val="000000" w:themeColor="text1"/>
          <w:sz w:val="22"/>
          <w:szCs w:val="22"/>
        </w:rPr>
        <w:t>LEADERSHIP AND TEACHING</w:t>
      </w:r>
    </w:p>
    <w:p w14:paraId="4AE8F4A2" w14:textId="77777777" w:rsidR="00EB2965" w:rsidRDefault="00EB2965" w:rsidP="00584826">
      <w:pPr>
        <w:ind w:left="-180"/>
        <w:rPr>
          <w:b/>
          <w:sz w:val="22"/>
          <w:szCs w:val="22"/>
        </w:rPr>
      </w:pPr>
    </w:p>
    <w:p w14:paraId="2E58267A" w14:textId="79F1C394" w:rsidR="00D367F2" w:rsidRPr="009C21F7" w:rsidRDefault="00D367F2" w:rsidP="00584826">
      <w:pPr>
        <w:ind w:left="-180"/>
        <w:rPr>
          <w:b/>
          <w:sz w:val="22"/>
          <w:szCs w:val="22"/>
        </w:rPr>
      </w:pPr>
      <w:r>
        <w:rPr>
          <w:b/>
          <w:sz w:val="22"/>
          <w:szCs w:val="22"/>
        </w:rPr>
        <w:t>HARVARD COMPUTER SCIENCE DEPARTMENT</w:t>
      </w:r>
      <w:r w:rsidRPr="00D367F2">
        <w:rPr>
          <w:b/>
          <w:sz w:val="22"/>
          <w:szCs w:val="22"/>
        </w:rPr>
        <w:tab/>
      </w:r>
      <w:r w:rsidRPr="009C21F7">
        <w:rPr>
          <w:sz w:val="22"/>
          <w:szCs w:val="22"/>
        </w:rPr>
        <w:tab/>
      </w:r>
      <w:r w:rsidRPr="009C21F7">
        <w:rPr>
          <w:sz w:val="22"/>
          <w:szCs w:val="22"/>
        </w:rPr>
        <w:tab/>
      </w:r>
      <w:r w:rsidRPr="009C21F7">
        <w:rPr>
          <w:sz w:val="22"/>
          <w:szCs w:val="22"/>
        </w:rPr>
        <w:tab/>
        <w:t xml:space="preserve">  </w:t>
      </w:r>
      <w:r>
        <w:rPr>
          <w:sz w:val="22"/>
          <w:szCs w:val="22"/>
        </w:rPr>
        <w:t xml:space="preserve">                        </w:t>
      </w:r>
      <w:r w:rsidRPr="009C21F7">
        <w:rPr>
          <w:sz w:val="22"/>
          <w:szCs w:val="22"/>
        </w:rPr>
        <w:t>Cambridge, MA</w:t>
      </w:r>
    </w:p>
    <w:p w14:paraId="06C8EB85" w14:textId="3E8F3DC7" w:rsidR="00D367F2" w:rsidRDefault="00D367F2" w:rsidP="00584826">
      <w:pPr>
        <w:ind w:left="-180"/>
        <w:rPr>
          <w:sz w:val="22"/>
          <w:szCs w:val="22"/>
        </w:rPr>
      </w:pPr>
      <w:r>
        <w:rPr>
          <w:b/>
          <w:sz w:val="22"/>
          <w:szCs w:val="22"/>
        </w:rPr>
        <w:t>Computer Science Teaching Fellow</w:t>
      </w:r>
      <w:r w:rsidRPr="009C21F7">
        <w:rPr>
          <w:b/>
          <w:sz w:val="22"/>
          <w:szCs w:val="22"/>
        </w:rPr>
        <w:tab/>
      </w:r>
      <w:r w:rsidRPr="009C21F7">
        <w:rPr>
          <w:b/>
          <w:sz w:val="22"/>
          <w:szCs w:val="22"/>
        </w:rPr>
        <w:tab/>
      </w:r>
      <w:r w:rsidRPr="009C21F7">
        <w:rPr>
          <w:b/>
          <w:sz w:val="22"/>
          <w:szCs w:val="22"/>
        </w:rPr>
        <w:tab/>
      </w:r>
      <w:r w:rsidRPr="009C21F7">
        <w:rPr>
          <w:sz w:val="22"/>
          <w:szCs w:val="22"/>
        </w:rPr>
        <w:t xml:space="preserve"> </w:t>
      </w:r>
      <w:r w:rsidRPr="009C21F7">
        <w:rPr>
          <w:sz w:val="22"/>
          <w:szCs w:val="22"/>
        </w:rPr>
        <w:tab/>
      </w:r>
      <w:r w:rsidRPr="009C21F7">
        <w:rPr>
          <w:sz w:val="22"/>
          <w:szCs w:val="22"/>
        </w:rPr>
        <w:tab/>
      </w:r>
      <w:r w:rsidRPr="009C21F7">
        <w:rPr>
          <w:sz w:val="22"/>
          <w:szCs w:val="22"/>
        </w:rPr>
        <w:tab/>
        <w:t xml:space="preserve">    </w:t>
      </w:r>
      <w:r w:rsidR="003A361B">
        <w:rPr>
          <w:sz w:val="22"/>
          <w:szCs w:val="22"/>
        </w:rPr>
        <w:t xml:space="preserve">     </w:t>
      </w:r>
      <w:r>
        <w:rPr>
          <w:sz w:val="22"/>
          <w:szCs w:val="22"/>
        </w:rPr>
        <w:t xml:space="preserve">  December</w:t>
      </w:r>
      <w:r w:rsidRPr="009C21F7">
        <w:rPr>
          <w:sz w:val="22"/>
          <w:szCs w:val="22"/>
        </w:rPr>
        <w:t xml:space="preserve"> 20</w:t>
      </w:r>
      <w:r>
        <w:rPr>
          <w:sz w:val="22"/>
          <w:szCs w:val="22"/>
        </w:rPr>
        <w:t>21</w:t>
      </w:r>
      <w:r w:rsidRPr="009C21F7">
        <w:rPr>
          <w:sz w:val="22"/>
          <w:szCs w:val="22"/>
        </w:rPr>
        <w:t xml:space="preserve"> – </w:t>
      </w:r>
      <w:r w:rsidR="003A361B">
        <w:rPr>
          <w:sz w:val="22"/>
          <w:szCs w:val="22"/>
        </w:rPr>
        <w:t>Present</w:t>
      </w:r>
    </w:p>
    <w:p w14:paraId="4085FE89" w14:textId="0CB9FC0B" w:rsidR="008704B5" w:rsidRDefault="001A2358" w:rsidP="00584826">
      <w:pPr>
        <w:ind w:left="-180"/>
        <w:rPr>
          <w:bCs/>
          <w:sz w:val="22"/>
          <w:szCs w:val="22"/>
        </w:rPr>
      </w:pPr>
      <w:r w:rsidRPr="001A2358">
        <w:rPr>
          <w:bCs/>
          <w:sz w:val="22"/>
          <w:szCs w:val="22"/>
        </w:rPr>
        <w:t>Develops curriculum for the new class, COMPSCI 96: Machine Learning for Social Good. Mentors a team to model the amount of respirable crystalline silica from spectral data for the CDC. Hosts office hours, leads workshops, and grades assignments.</w:t>
      </w:r>
    </w:p>
    <w:p w14:paraId="5606E087" w14:textId="77777777" w:rsidR="001A2358" w:rsidRDefault="001A2358" w:rsidP="00584826">
      <w:pPr>
        <w:ind w:left="-180"/>
        <w:rPr>
          <w:b/>
          <w:sz w:val="22"/>
          <w:szCs w:val="22"/>
        </w:rPr>
      </w:pPr>
    </w:p>
    <w:p w14:paraId="0A7D5878" w14:textId="05E4C0AA" w:rsidR="00D367F2" w:rsidRPr="009C21F7" w:rsidRDefault="00D367F2" w:rsidP="00584826">
      <w:pPr>
        <w:ind w:left="-180"/>
        <w:rPr>
          <w:b/>
          <w:sz w:val="22"/>
          <w:szCs w:val="22"/>
        </w:rPr>
      </w:pPr>
      <w:r>
        <w:rPr>
          <w:b/>
          <w:sz w:val="22"/>
          <w:szCs w:val="22"/>
        </w:rPr>
        <w:t>HARVARD MATHEMATICS DEPARTMENT</w:t>
      </w:r>
      <w:r w:rsidRPr="00D367F2">
        <w:rPr>
          <w:b/>
          <w:sz w:val="22"/>
          <w:szCs w:val="22"/>
        </w:rPr>
        <w:tab/>
      </w:r>
      <w:r w:rsidRPr="009C21F7">
        <w:rPr>
          <w:sz w:val="22"/>
          <w:szCs w:val="22"/>
        </w:rPr>
        <w:tab/>
      </w:r>
      <w:r w:rsidRPr="009C21F7">
        <w:rPr>
          <w:sz w:val="22"/>
          <w:szCs w:val="22"/>
        </w:rPr>
        <w:tab/>
      </w:r>
      <w:r w:rsidRPr="009C21F7">
        <w:rPr>
          <w:sz w:val="22"/>
          <w:szCs w:val="22"/>
        </w:rPr>
        <w:tab/>
        <w:t xml:space="preserve">  </w:t>
      </w:r>
      <w:r>
        <w:rPr>
          <w:sz w:val="22"/>
          <w:szCs w:val="22"/>
        </w:rPr>
        <w:t xml:space="preserve">                        </w:t>
      </w:r>
      <w:r w:rsidRPr="009C21F7">
        <w:rPr>
          <w:sz w:val="22"/>
          <w:szCs w:val="22"/>
        </w:rPr>
        <w:t>Cambridge, MA</w:t>
      </w:r>
    </w:p>
    <w:p w14:paraId="2AE141A3" w14:textId="77777777" w:rsidR="00785198" w:rsidRDefault="00D367F2" w:rsidP="00584826">
      <w:pPr>
        <w:ind w:left="-180"/>
        <w:rPr>
          <w:sz w:val="22"/>
          <w:szCs w:val="22"/>
        </w:rPr>
      </w:pPr>
      <w:r>
        <w:rPr>
          <w:b/>
          <w:sz w:val="22"/>
          <w:szCs w:val="22"/>
        </w:rPr>
        <w:t>Mathematics Course Assistant</w:t>
      </w:r>
      <w:r w:rsidRPr="009C21F7">
        <w:rPr>
          <w:b/>
          <w:sz w:val="22"/>
          <w:szCs w:val="22"/>
        </w:rPr>
        <w:tab/>
      </w:r>
      <w:r w:rsidRPr="009C21F7">
        <w:rPr>
          <w:b/>
          <w:sz w:val="22"/>
          <w:szCs w:val="22"/>
        </w:rPr>
        <w:tab/>
      </w:r>
      <w:r w:rsidRPr="009C21F7">
        <w:rPr>
          <w:b/>
          <w:sz w:val="22"/>
          <w:szCs w:val="22"/>
        </w:rPr>
        <w:tab/>
      </w:r>
      <w:r w:rsidRPr="009C21F7">
        <w:rPr>
          <w:sz w:val="22"/>
          <w:szCs w:val="22"/>
        </w:rPr>
        <w:t xml:space="preserve"> </w:t>
      </w:r>
      <w:r w:rsidRPr="009C21F7">
        <w:rPr>
          <w:sz w:val="22"/>
          <w:szCs w:val="22"/>
        </w:rPr>
        <w:tab/>
      </w:r>
      <w:r w:rsidRPr="009C21F7">
        <w:rPr>
          <w:sz w:val="22"/>
          <w:szCs w:val="22"/>
        </w:rPr>
        <w:tab/>
      </w:r>
      <w:r w:rsidRPr="009C21F7">
        <w:rPr>
          <w:sz w:val="22"/>
          <w:szCs w:val="22"/>
        </w:rPr>
        <w:tab/>
        <w:t xml:space="preserve">    </w:t>
      </w:r>
      <w:r>
        <w:rPr>
          <w:sz w:val="22"/>
          <w:szCs w:val="22"/>
        </w:rPr>
        <w:t xml:space="preserve">               June</w:t>
      </w:r>
      <w:r w:rsidRPr="009C21F7">
        <w:rPr>
          <w:sz w:val="22"/>
          <w:szCs w:val="22"/>
        </w:rPr>
        <w:t xml:space="preserve"> 20</w:t>
      </w:r>
      <w:r>
        <w:rPr>
          <w:sz w:val="22"/>
          <w:szCs w:val="22"/>
        </w:rPr>
        <w:t>21</w:t>
      </w:r>
      <w:r w:rsidRPr="009C21F7">
        <w:rPr>
          <w:sz w:val="22"/>
          <w:szCs w:val="22"/>
        </w:rPr>
        <w:t xml:space="preserve"> – </w:t>
      </w:r>
      <w:r>
        <w:rPr>
          <w:sz w:val="22"/>
          <w:szCs w:val="22"/>
        </w:rPr>
        <w:t>December</w:t>
      </w:r>
      <w:r w:rsidRPr="009C21F7">
        <w:rPr>
          <w:sz w:val="22"/>
          <w:szCs w:val="22"/>
        </w:rPr>
        <w:t xml:space="preserve"> 202</w:t>
      </w:r>
      <w:r>
        <w:rPr>
          <w:sz w:val="22"/>
          <w:szCs w:val="22"/>
        </w:rPr>
        <w:t>1</w:t>
      </w:r>
    </w:p>
    <w:p w14:paraId="3029855D" w14:textId="0646E797" w:rsidR="00D367F2" w:rsidRPr="008B6CAA" w:rsidRDefault="00785198" w:rsidP="00584826">
      <w:pPr>
        <w:ind w:left="-180"/>
        <w:rPr>
          <w:sz w:val="22"/>
          <w:szCs w:val="22"/>
        </w:rPr>
      </w:pPr>
      <w:r>
        <w:rPr>
          <w:bCs/>
          <w:sz w:val="22"/>
          <w:szCs w:val="22"/>
        </w:rPr>
        <w:t xml:space="preserve">Super CA for the 90-student intensive summer course in multivariable calculus, MATH S-21A. CA for the fall 2021 version of multivariable calculus, MATH 21A. </w:t>
      </w:r>
      <w:r>
        <w:rPr>
          <w:sz w:val="22"/>
          <w:szCs w:val="22"/>
        </w:rPr>
        <w:t>Grades homework and quizzes and leads office hours and sections.</w:t>
      </w:r>
    </w:p>
    <w:p w14:paraId="0AD9F2F6" w14:textId="77777777" w:rsidR="00785198" w:rsidRDefault="00785198" w:rsidP="00584826">
      <w:pPr>
        <w:ind w:left="-180"/>
        <w:rPr>
          <w:b/>
          <w:sz w:val="22"/>
          <w:szCs w:val="22"/>
        </w:rPr>
      </w:pPr>
    </w:p>
    <w:p w14:paraId="2A83F3B8" w14:textId="6146E3C9" w:rsidR="00D367F2" w:rsidRPr="009C21F7" w:rsidRDefault="00D367F2" w:rsidP="00584826">
      <w:pPr>
        <w:ind w:left="-180"/>
        <w:rPr>
          <w:b/>
          <w:sz w:val="22"/>
          <w:szCs w:val="22"/>
        </w:rPr>
      </w:pPr>
      <w:r w:rsidRPr="009C21F7">
        <w:rPr>
          <w:b/>
          <w:sz w:val="22"/>
          <w:szCs w:val="22"/>
        </w:rPr>
        <w:t>HARVARD COLLEGE CANDELA LATIN DANCE TROUPE</w:t>
      </w:r>
      <w:r>
        <w:rPr>
          <w:b/>
          <w:sz w:val="22"/>
          <w:szCs w:val="22"/>
        </w:rPr>
        <w:t xml:space="preserve">                                                   </w:t>
      </w:r>
      <w:r w:rsidRPr="009C21F7">
        <w:rPr>
          <w:sz w:val="22"/>
          <w:szCs w:val="22"/>
        </w:rPr>
        <w:t>Cambridge, MA</w:t>
      </w:r>
    </w:p>
    <w:p w14:paraId="2329A380" w14:textId="34CD06CB" w:rsidR="00D367F2" w:rsidRDefault="00D367F2" w:rsidP="00584826">
      <w:pPr>
        <w:ind w:left="-180"/>
        <w:rPr>
          <w:sz w:val="22"/>
          <w:szCs w:val="22"/>
        </w:rPr>
      </w:pPr>
      <w:r>
        <w:rPr>
          <w:b/>
          <w:sz w:val="22"/>
          <w:szCs w:val="22"/>
        </w:rPr>
        <w:t>Choreographer and Treasurer</w:t>
      </w:r>
      <w:r w:rsidRPr="009C21F7">
        <w:rPr>
          <w:b/>
          <w:sz w:val="22"/>
          <w:szCs w:val="22"/>
        </w:rPr>
        <w:tab/>
      </w:r>
      <w:r w:rsidRPr="009C21F7">
        <w:rPr>
          <w:b/>
          <w:sz w:val="22"/>
          <w:szCs w:val="22"/>
        </w:rPr>
        <w:tab/>
      </w:r>
      <w:r w:rsidRPr="009C21F7">
        <w:rPr>
          <w:b/>
          <w:sz w:val="22"/>
          <w:szCs w:val="22"/>
        </w:rPr>
        <w:tab/>
      </w:r>
      <w:r w:rsidRPr="009C21F7">
        <w:rPr>
          <w:sz w:val="22"/>
          <w:szCs w:val="22"/>
        </w:rPr>
        <w:t xml:space="preserve"> </w:t>
      </w:r>
      <w:r w:rsidRPr="009C21F7">
        <w:rPr>
          <w:sz w:val="22"/>
          <w:szCs w:val="22"/>
        </w:rPr>
        <w:tab/>
      </w:r>
      <w:r w:rsidRPr="009C21F7">
        <w:rPr>
          <w:sz w:val="22"/>
          <w:szCs w:val="22"/>
        </w:rPr>
        <w:tab/>
      </w:r>
      <w:r w:rsidRPr="009C21F7">
        <w:rPr>
          <w:sz w:val="22"/>
          <w:szCs w:val="22"/>
        </w:rPr>
        <w:tab/>
        <w:t xml:space="preserve">    </w:t>
      </w:r>
      <w:r>
        <w:rPr>
          <w:sz w:val="22"/>
          <w:szCs w:val="22"/>
        </w:rPr>
        <w:t xml:space="preserve">              </w:t>
      </w:r>
      <w:r w:rsidR="008704B5">
        <w:rPr>
          <w:sz w:val="22"/>
          <w:szCs w:val="22"/>
        </w:rPr>
        <w:t xml:space="preserve">    </w:t>
      </w:r>
      <w:r>
        <w:rPr>
          <w:sz w:val="22"/>
          <w:szCs w:val="22"/>
        </w:rPr>
        <w:t xml:space="preserve"> </w:t>
      </w:r>
      <w:r w:rsidR="008704B5">
        <w:rPr>
          <w:sz w:val="22"/>
          <w:szCs w:val="22"/>
        </w:rPr>
        <w:t>September</w:t>
      </w:r>
      <w:r w:rsidRPr="009C21F7">
        <w:rPr>
          <w:sz w:val="22"/>
          <w:szCs w:val="22"/>
        </w:rPr>
        <w:t xml:space="preserve"> 20</w:t>
      </w:r>
      <w:r>
        <w:rPr>
          <w:sz w:val="22"/>
          <w:szCs w:val="22"/>
        </w:rPr>
        <w:t>2</w:t>
      </w:r>
      <w:r w:rsidR="008704B5">
        <w:rPr>
          <w:sz w:val="22"/>
          <w:szCs w:val="22"/>
        </w:rPr>
        <w:t>0</w:t>
      </w:r>
      <w:r w:rsidRPr="009C21F7">
        <w:rPr>
          <w:sz w:val="22"/>
          <w:szCs w:val="22"/>
        </w:rPr>
        <w:t xml:space="preserve"> –</w:t>
      </w:r>
      <w:r w:rsidR="008704B5">
        <w:rPr>
          <w:sz w:val="22"/>
          <w:szCs w:val="22"/>
        </w:rPr>
        <w:t xml:space="preserve"> Present</w:t>
      </w:r>
    </w:p>
    <w:p w14:paraId="1D8C4D73" w14:textId="5D187EF0" w:rsidR="00D367F2" w:rsidRPr="008B6CAA" w:rsidRDefault="008B6CAA" w:rsidP="00584826">
      <w:pPr>
        <w:ind w:left="-180"/>
        <w:rPr>
          <w:bCs/>
          <w:sz w:val="22"/>
          <w:szCs w:val="22"/>
        </w:rPr>
      </w:pPr>
      <w:r>
        <w:rPr>
          <w:bCs/>
          <w:sz w:val="22"/>
          <w:szCs w:val="22"/>
        </w:rPr>
        <w:t>Designed salsa, bachata, and merengue choreographies. Taught social and performance classes to 40+ students. Led team to classify and perform on Harvard Cultural Rhythms 35 and 36. Invited to the UPenn salsa conference.</w:t>
      </w:r>
    </w:p>
    <w:p w14:paraId="53E579D4" w14:textId="77777777" w:rsidR="008B6CAA" w:rsidRPr="009C21F7" w:rsidRDefault="008B6CAA" w:rsidP="00584826">
      <w:pPr>
        <w:ind w:left="-180"/>
        <w:rPr>
          <w:b/>
          <w:sz w:val="22"/>
          <w:szCs w:val="22"/>
        </w:rPr>
      </w:pPr>
    </w:p>
    <w:p w14:paraId="7D42C4A9" w14:textId="3C43AD03" w:rsidR="008704B5" w:rsidRPr="009C21F7" w:rsidRDefault="008704B5" w:rsidP="00584826">
      <w:pPr>
        <w:ind w:left="-180"/>
        <w:rPr>
          <w:b/>
          <w:sz w:val="22"/>
          <w:szCs w:val="22"/>
        </w:rPr>
      </w:pPr>
      <w:r w:rsidRPr="009C21F7">
        <w:rPr>
          <w:b/>
          <w:sz w:val="22"/>
          <w:szCs w:val="22"/>
        </w:rPr>
        <w:t xml:space="preserve">HARVARD </w:t>
      </w:r>
      <w:r>
        <w:rPr>
          <w:b/>
          <w:sz w:val="22"/>
          <w:szCs w:val="22"/>
        </w:rPr>
        <w:t xml:space="preserve">ORGANIZATION FOR LATIN AMERICA                                                              </w:t>
      </w:r>
      <w:r w:rsidRPr="009C21F7">
        <w:rPr>
          <w:sz w:val="22"/>
          <w:szCs w:val="22"/>
        </w:rPr>
        <w:t>Cambridge, MA</w:t>
      </w:r>
    </w:p>
    <w:p w14:paraId="0E777C5C" w14:textId="4B15035A" w:rsidR="00600AA7" w:rsidRDefault="008704B5" w:rsidP="00584826">
      <w:pPr>
        <w:ind w:left="-180"/>
        <w:rPr>
          <w:sz w:val="22"/>
          <w:szCs w:val="22"/>
        </w:rPr>
      </w:pPr>
      <w:r>
        <w:rPr>
          <w:b/>
          <w:sz w:val="22"/>
          <w:szCs w:val="22"/>
        </w:rPr>
        <w:t xml:space="preserve">Co-President and </w:t>
      </w:r>
      <w:r w:rsidR="008B6CAA">
        <w:rPr>
          <w:b/>
          <w:sz w:val="22"/>
          <w:szCs w:val="22"/>
        </w:rPr>
        <w:t>Secretary</w:t>
      </w:r>
      <w:r w:rsidRPr="009C21F7">
        <w:rPr>
          <w:b/>
          <w:sz w:val="22"/>
          <w:szCs w:val="22"/>
        </w:rPr>
        <w:tab/>
      </w:r>
      <w:r w:rsidRPr="009C21F7">
        <w:rPr>
          <w:b/>
          <w:sz w:val="22"/>
          <w:szCs w:val="22"/>
        </w:rPr>
        <w:tab/>
      </w:r>
      <w:r w:rsidRPr="009C21F7">
        <w:rPr>
          <w:b/>
          <w:sz w:val="22"/>
          <w:szCs w:val="22"/>
        </w:rPr>
        <w:tab/>
      </w:r>
      <w:r w:rsidRPr="009C21F7">
        <w:rPr>
          <w:sz w:val="22"/>
          <w:szCs w:val="22"/>
        </w:rPr>
        <w:t xml:space="preserve"> </w:t>
      </w:r>
      <w:r w:rsidRPr="009C21F7">
        <w:rPr>
          <w:sz w:val="22"/>
          <w:szCs w:val="22"/>
        </w:rPr>
        <w:tab/>
      </w:r>
      <w:r w:rsidRPr="009C21F7">
        <w:rPr>
          <w:sz w:val="22"/>
          <w:szCs w:val="22"/>
        </w:rPr>
        <w:tab/>
      </w:r>
      <w:r w:rsidRPr="009C21F7">
        <w:rPr>
          <w:sz w:val="22"/>
          <w:szCs w:val="22"/>
        </w:rPr>
        <w:tab/>
        <w:t xml:space="preserve">    </w:t>
      </w:r>
      <w:r>
        <w:rPr>
          <w:sz w:val="22"/>
          <w:szCs w:val="22"/>
        </w:rPr>
        <w:t xml:space="preserve">                   September</w:t>
      </w:r>
      <w:r w:rsidRPr="009C21F7">
        <w:rPr>
          <w:sz w:val="22"/>
          <w:szCs w:val="22"/>
        </w:rPr>
        <w:t xml:space="preserve"> 20</w:t>
      </w:r>
      <w:r>
        <w:rPr>
          <w:sz w:val="22"/>
          <w:szCs w:val="22"/>
        </w:rPr>
        <w:t>20</w:t>
      </w:r>
      <w:r w:rsidRPr="009C21F7">
        <w:rPr>
          <w:sz w:val="22"/>
          <w:szCs w:val="22"/>
        </w:rPr>
        <w:t xml:space="preserve"> –</w:t>
      </w:r>
      <w:r>
        <w:rPr>
          <w:sz w:val="22"/>
          <w:szCs w:val="22"/>
        </w:rPr>
        <w:t xml:space="preserve"> Present</w:t>
      </w:r>
    </w:p>
    <w:p w14:paraId="002E691E" w14:textId="17F1322A" w:rsidR="00E102C8" w:rsidRDefault="003E2101" w:rsidP="00584826">
      <w:pPr>
        <w:ind w:left="-180"/>
        <w:rPr>
          <w:sz w:val="22"/>
          <w:szCs w:val="22"/>
        </w:rPr>
      </w:pPr>
      <w:r>
        <w:rPr>
          <w:sz w:val="22"/>
          <w:szCs w:val="22"/>
        </w:rPr>
        <w:t>Invited guest speakers to enlighten us about current events in economics, STEM, and politics related to Latin America. Coordinated a fundraiser to help underprivileged children in Latin America. Organized social events.</w:t>
      </w:r>
    </w:p>
    <w:p w14:paraId="71B286F0" w14:textId="1F3ED3E2" w:rsidR="00E102C8" w:rsidRDefault="00E102C8" w:rsidP="00584826">
      <w:pPr>
        <w:ind w:left="-180"/>
        <w:rPr>
          <w:sz w:val="22"/>
          <w:szCs w:val="22"/>
        </w:rPr>
      </w:pPr>
    </w:p>
    <w:p w14:paraId="409F1E89" w14:textId="30EF0A41" w:rsidR="00584826" w:rsidRPr="00584826" w:rsidRDefault="00584826" w:rsidP="00584826">
      <w:pPr>
        <w:ind w:left="-180"/>
        <w:rPr>
          <w:b/>
          <w:sz w:val="22"/>
          <w:szCs w:val="22"/>
          <w:lang w:val="es-ES"/>
        </w:rPr>
      </w:pPr>
      <w:r w:rsidRPr="00584826">
        <w:rPr>
          <w:b/>
          <w:sz w:val="22"/>
          <w:szCs w:val="22"/>
          <w:lang w:val="es-ES"/>
        </w:rPr>
        <w:t>ESCUELA DE LA TRINIDAD</w:t>
      </w:r>
      <w:r w:rsidRPr="00584826">
        <w:rPr>
          <w:b/>
          <w:sz w:val="22"/>
          <w:szCs w:val="22"/>
          <w:lang w:val="es-ES"/>
        </w:rPr>
        <w:tab/>
      </w:r>
      <w:r>
        <w:rPr>
          <w:b/>
          <w:sz w:val="22"/>
          <w:szCs w:val="22"/>
          <w:lang w:val="es-ES"/>
        </w:rPr>
        <w:tab/>
      </w:r>
      <w:r>
        <w:rPr>
          <w:b/>
          <w:sz w:val="22"/>
          <w:szCs w:val="22"/>
          <w:lang w:val="es-ES"/>
        </w:rPr>
        <w:tab/>
      </w:r>
      <w:r>
        <w:rPr>
          <w:b/>
          <w:sz w:val="22"/>
          <w:szCs w:val="22"/>
          <w:lang w:val="es-ES"/>
        </w:rPr>
        <w:tab/>
      </w:r>
      <w:r>
        <w:rPr>
          <w:b/>
          <w:sz w:val="22"/>
          <w:szCs w:val="22"/>
          <w:lang w:val="es-ES"/>
        </w:rPr>
        <w:tab/>
      </w:r>
      <w:r>
        <w:rPr>
          <w:b/>
          <w:sz w:val="22"/>
          <w:szCs w:val="22"/>
          <w:lang w:val="es-ES"/>
        </w:rPr>
        <w:tab/>
      </w:r>
      <w:r>
        <w:rPr>
          <w:b/>
          <w:sz w:val="22"/>
          <w:szCs w:val="22"/>
          <w:lang w:val="es-ES"/>
        </w:rPr>
        <w:tab/>
      </w:r>
      <w:r>
        <w:rPr>
          <w:b/>
          <w:sz w:val="22"/>
          <w:szCs w:val="22"/>
          <w:lang w:val="es-ES"/>
        </w:rPr>
        <w:tab/>
      </w:r>
      <w:r>
        <w:rPr>
          <w:b/>
          <w:sz w:val="22"/>
          <w:szCs w:val="22"/>
          <w:lang w:val="es-ES"/>
        </w:rPr>
        <w:tab/>
        <w:t xml:space="preserve"> </w:t>
      </w:r>
      <w:r w:rsidRPr="00584826">
        <w:rPr>
          <w:sz w:val="22"/>
          <w:szCs w:val="22"/>
          <w:lang w:val="es-ES"/>
        </w:rPr>
        <w:t>Cali</w:t>
      </w:r>
      <w:r w:rsidRPr="00584826">
        <w:rPr>
          <w:sz w:val="22"/>
          <w:szCs w:val="22"/>
          <w:lang w:val="es-ES"/>
        </w:rPr>
        <w:t xml:space="preserve">, </w:t>
      </w:r>
      <w:r w:rsidRPr="00584826">
        <w:rPr>
          <w:sz w:val="22"/>
          <w:szCs w:val="22"/>
          <w:lang w:val="es-ES"/>
        </w:rPr>
        <w:t>Colombia</w:t>
      </w:r>
    </w:p>
    <w:p w14:paraId="33633CF8" w14:textId="53065276" w:rsidR="00584826" w:rsidRDefault="00584826" w:rsidP="00584826">
      <w:pPr>
        <w:ind w:left="-180"/>
        <w:rPr>
          <w:sz w:val="22"/>
          <w:szCs w:val="22"/>
        </w:rPr>
      </w:pPr>
      <w:r>
        <w:rPr>
          <w:b/>
          <w:sz w:val="22"/>
          <w:szCs w:val="22"/>
        </w:rPr>
        <w:t>Co-</w:t>
      </w:r>
      <w:r>
        <w:rPr>
          <w:b/>
          <w:sz w:val="22"/>
          <w:szCs w:val="22"/>
        </w:rPr>
        <w:t>Founder</w:t>
      </w:r>
      <w:r>
        <w:rPr>
          <w:b/>
          <w:sz w:val="22"/>
          <w:szCs w:val="22"/>
        </w:rPr>
        <w:t xml:space="preserve"> and </w:t>
      </w:r>
      <w:r>
        <w:rPr>
          <w:b/>
          <w:sz w:val="22"/>
          <w:szCs w:val="22"/>
        </w:rPr>
        <w:t>Director</w:t>
      </w:r>
      <w:r w:rsidRPr="009C21F7">
        <w:rPr>
          <w:b/>
          <w:sz w:val="22"/>
          <w:szCs w:val="22"/>
        </w:rPr>
        <w:tab/>
      </w:r>
      <w:r w:rsidRPr="009C21F7">
        <w:rPr>
          <w:b/>
          <w:sz w:val="22"/>
          <w:szCs w:val="22"/>
        </w:rPr>
        <w:tab/>
      </w:r>
      <w:r w:rsidRPr="009C21F7">
        <w:rPr>
          <w:b/>
          <w:sz w:val="22"/>
          <w:szCs w:val="22"/>
        </w:rPr>
        <w:tab/>
      </w:r>
      <w:r w:rsidRPr="009C21F7">
        <w:rPr>
          <w:sz w:val="22"/>
          <w:szCs w:val="22"/>
        </w:rPr>
        <w:t xml:space="preserve"> </w:t>
      </w:r>
      <w:r w:rsidRPr="009C21F7">
        <w:rPr>
          <w:sz w:val="22"/>
          <w:szCs w:val="22"/>
        </w:rPr>
        <w:tab/>
      </w:r>
      <w:r w:rsidRPr="009C21F7">
        <w:rPr>
          <w:sz w:val="22"/>
          <w:szCs w:val="22"/>
        </w:rPr>
        <w:tab/>
      </w:r>
      <w:r w:rsidRPr="009C21F7">
        <w:rPr>
          <w:sz w:val="22"/>
          <w:szCs w:val="22"/>
        </w:rPr>
        <w:tab/>
        <w:t xml:space="preserve">    </w:t>
      </w:r>
      <w:r>
        <w:rPr>
          <w:sz w:val="22"/>
          <w:szCs w:val="22"/>
        </w:rPr>
        <w:t xml:space="preserve">                   </w:t>
      </w:r>
      <w:r>
        <w:rPr>
          <w:sz w:val="22"/>
          <w:szCs w:val="22"/>
        </w:rPr>
        <w:t xml:space="preserve"> August</w:t>
      </w:r>
      <w:r w:rsidRPr="009C21F7">
        <w:rPr>
          <w:sz w:val="22"/>
          <w:szCs w:val="22"/>
        </w:rPr>
        <w:t xml:space="preserve"> 20</w:t>
      </w:r>
      <w:r>
        <w:rPr>
          <w:sz w:val="22"/>
          <w:szCs w:val="22"/>
        </w:rPr>
        <w:t>16</w:t>
      </w:r>
      <w:r w:rsidRPr="009C21F7">
        <w:rPr>
          <w:sz w:val="22"/>
          <w:szCs w:val="22"/>
        </w:rPr>
        <w:t xml:space="preserve"> –</w:t>
      </w:r>
      <w:r>
        <w:rPr>
          <w:sz w:val="22"/>
          <w:szCs w:val="22"/>
        </w:rPr>
        <w:t xml:space="preserve"> </w:t>
      </w:r>
      <w:r>
        <w:rPr>
          <w:sz w:val="22"/>
          <w:szCs w:val="22"/>
        </w:rPr>
        <w:t>June 2019</w:t>
      </w:r>
    </w:p>
    <w:p w14:paraId="4853598C" w14:textId="090041CE" w:rsidR="00584826" w:rsidRDefault="00584826" w:rsidP="00584826">
      <w:pPr>
        <w:ind w:left="-180"/>
        <w:rPr>
          <w:sz w:val="22"/>
          <w:szCs w:val="22"/>
        </w:rPr>
      </w:pPr>
      <w:r w:rsidRPr="00584826">
        <w:rPr>
          <w:sz w:val="22"/>
          <w:szCs w:val="22"/>
        </w:rPr>
        <w:t>Developed EFL curriculum</w:t>
      </w:r>
      <w:r>
        <w:rPr>
          <w:sz w:val="22"/>
          <w:szCs w:val="22"/>
        </w:rPr>
        <w:t xml:space="preserve"> to </w:t>
      </w:r>
      <w:r w:rsidRPr="00584826">
        <w:rPr>
          <w:sz w:val="22"/>
          <w:szCs w:val="22"/>
        </w:rPr>
        <w:t>develop</w:t>
      </w:r>
      <w:r>
        <w:rPr>
          <w:sz w:val="22"/>
          <w:szCs w:val="22"/>
        </w:rPr>
        <w:t xml:space="preserve"> </w:t>
      </w:r>
      <w:r w:rsidRPr="00584826">
        <w:rPr>
          <w:sz w:val="22"/>
          <w:szCs w:val="22"/>
        </w:rPr>
        <w:t>sustainable cognitive habits in students.</w:t>
      </w:r>
      <w:r>
        <w:rPr>
          <w:sz w:val="22"/>
          <w:szCs w:val="22"/>
        </w:rPr>
        <w:t xml:space="preserve"> </w:t>
      </w:r>
      <w:r w:rsidR="002F4EBB">
        <w:rPr>
          <w:sz w:val="22"/>
          <w:szCs w:val="22"/>
        </w:rPr>
        <w:t>Implemented and tested strategies and p</w:t>
      </w:r>
      <w:r w:rsidRPr="00584826">
        <w:rPr>
          <w:sz w:val="22"/>
          <w:szCs w:val="22"/>
        </w:rPr>
        <w:t xml:space="preserve">resented </w:t>
      </w:r>
      <w:r w:rsidR="002F4EBB">
        <w:rPr>
          <w:sz w:val="22"/>
          <w:szCs w:val="22"/>
        </w:rPr>
        <w:t xml:space="preserve">the results </w:t>
      </w:r>
      <w:r w:rsidRPr="00584826">
        <w:rPr>
          <w:sz w:val="22"/>
          <w:szCs w:val="22"/>
        </w:rPr>
        <w:t>at the Bolivar Forum to approximately 300 teachers from Colombia.</w:t>
      </w:r>
    </w:p>
    <w:p w14:paraId="3E4ACFBC" w14:textId="77777777" w:rsidR="00584826" w:rsidRDefault="00584826" w:rsidP="00584826">
      <w:pPr>
        <w:ind w:left="-180"/>
        <w:rPr>
          <w:sz w:val="22"/>
          <w:szCs w:val="22"/>
        </w:rPr>
      </w:pPr>
    </w:p>
    <w:sectPr w:rsidR="00584826" w:rsidSect="00E102C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4A41" w14:textId="77777777" w:rsidR="0083284F" w:rsidRDefault="0083284F">
      <w:r>
        <w:separator/>
      </w:r>
    </w:p>
  </w:endnote>
  <w:endnote w:type="continuationSeparator" w:id="0">
    <w:p w14:paraId="06F56D28" w14:textId="77777777" w:rsidR="0083284F" w:rsidRDefault="00832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074F5" w14:textId="77777777" w:rsidR="0083284F" w:rsidRDefault="0083284F">
      <w:r>
        <w:separator/>
      </w:r>
    </w:p>
  </w:footnote>
  <w:footnote w:type="continuationSeparator" w:id="0">
    <w:p w14:paraId="10604EA8" w14:textId="77777777" w:rsidR="0083284F" w:rsidRDefault="008328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4789"/>
    <w:multiLevelType w:val="hybridMultilevel"/>
    <w:tmpl w:val="0696F228"/>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4F3126"/>
    <w:multiLevelType w:val="hybridMultilevel"/>
    <w:tmpl w:val="9998D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95E2A"/>
    <w:multiLevelType w:val="hybridMultilevel"/>
    <w:tmpl w:val="80FA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4484A"/>
    <w:multiLevelType w:val="hybridMultilevel"/>
    <w:tmpl w:val="086A043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513C2658"/>
    <w:multiLevelType w:val="hybridMultilevel"/>
    <w:tmpl w:val="7E8C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21BCF"/>
    <w:multiLevelType w:val="hybridMultilevel"/>
    <w:tmpl w:val="B846F432"/>
    <w:lvl w:ilvl="0" w:tplc="10090001">
      <w:start w:val="1"/>
      <w:numFmt w:val="bullet"/>
      <w:lvlText w:val=""/>
      <w:lvlJc w:val="left"/>
      <w:pPr>
        <w:ind w:left="928" w:hanging="360"/>
      </w:pPr>
      <w:rPr>
        <w:rFonts w:ascii="Symbol" w:hAnsi="Symbol" w:hint="default"/>
      </w:rPr>
    </w:lvl>
    <w:lvl w:ilvl="1" w:tplc="10090003" w:tentative="1">
      <w:start w:val="1"/>
      <w:numFmt w:val="bullet"/>
      <w:lvlText w:val="o"/>
      <w:lvlJc w:val="left"/>
      <w:pPr>
        <w:ind w:left="1645" w:hanging="360"/>
      </w:pPr>
      <w:rPr>
        <w:rFonts w:ascii="Courier New" w:hAnsi="Courier New" w:cs="Courier New" w:hint="default"/>
      </w:rPr>
    </w:lvl>
    <w:lvl w:ilvl="2" w:tplc="10090005" w:tentative="1">
      <w:start w:val="1"/>
      <w:numFmt w:val="bullet"/>
      <w:lvlText w:val=""/>
      <w:lvlJc w:val="left"/>
      <w:pPr>
        <w:ind w:left="2365" w:hanging="360"/>
      </w:pPr>
      <w:rPr>
        <w:rFonts w:ascii="Wingdings" w:hAnsi="Wingdings" w:hint="default"/>
      </w:rPr>
    </w:lvl>
    <w:lvl w:ilvl="3" w:tplc="10090001" w:tentative="1">
      <w:start w:val="1"/>
      <w:numFmt w:val="bullet"/>
      <w:lvlText w:val=""/>
      <w:lvlJc w:val="left"/>
      <w:pPr>
        <w:ind w:left="3085" w:hanging="360"/>
      </w:pPr>
      <w:rPr>
        <w:rFonts w:ascii="Symbol" w:hAnsi="Symbol" w:hint="default"/>
      </w:rPr>
    </w:lvl>
    <w:lvl w:ilvl="4" w:tplc="10090003" w:tentative="1">
      <w:start w:val="1"/>
      <w:numFmt w:val="bullet"/>
      <w:lvlText w:val="o"/>
      <w:lvlJc w:val="left"/>
      <w:pPr>
        <w:ind w:left="3805" w:hanging="360"/>
      </w:pPr>
      <w:rPr>
        <w:rFonts w:ascii="Courier New" w:hAnsi="Courier New" w:cs="Courier New" w:hint="default"/>
      </w:rPr>
    </w:lvl>
    <w:lvl w:ilvl="5" w:tplc="10090005" w:tentative="1">
      <w:start w:val="1"/>
      <w:numFmt w:val="bullet"/>
      <w:lvlText w:val=""/>
      <w:lvlJc w:val="left"/>
      <w:pPr>
        <w:ind w:left="4525" w:hanging="360"/>
      </w:pPr>
      <w:rPr>
        <w:rFonts w:ascii="Wingdings" w:hAnsi="Wingdings" w:hint="default"/>
      </w:rPr>
    </w:lvl>
    <w:lvl w:ilvl="6" w:tplc="10090001" w:tentative="1">
      <w:start w:val="1"/>
      <w:numFmt w:val="bullet"/>
      <w:lvlText w:val=""/>
      <w:lvlJc w:val="left"/>
      <w:pPr>
        <w:ind w:left="5245" w:hanging="360"/>
      </w:pPr>
      <w:rPr>
        <w:rFonts w:ascii="Symbol" w:hAnsi="Symbol" w:hint="default"/>
      </w:rPr>
    </w:lvl>
    <w:lvl w:ilvl="7" w:tplc="10090003" w:tentative="1">
      <w:start w:val="1"/>
      <w:numFmt w:val="bullet"/>
      <w:lvlText w:val="o"/>
      <w:lvlJc w:val="left"/>
      <w:pPr>
        <w:ind w:left="5965" w:hanging="360"/>
      </w:pPr>
      <w:rPr>
        <w:rFonts w:ascii="Courier New" w:hAnsi="Courier New" w:cs="Courier New" w:hint="default"/>
      </w:rPr>
    </w:lvl>
    <w:lvl w:ilvl="8" w:tplc="10090005" w:tentative="1">
      <w:start w:val="1"/>
      <w:numFmt w:val="bullet"/>
      <w:lvlText w:val=""/>
      <w:lvlJc w:val="left"/>
      <w:pPr>
        <w:ind w:left="6685"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NLcwNzE2trQ0NTZW0lEKTi0uzszPAykwrQUAZ7coFCwAAAA="/>
  </w:docVars>
  <w:rsids>
    <w:rsidRoot w:val="00255337"/>
    <w:rsid w:val="00010726"/>
    <w:rsid w:val="0001107F"/>
    <w:rsid w:val="00011D7D"/>
    <w:rsid w:val="000143FD"/>
    <w:rsid w:val="0001684D"/>
    <w:rsid w:val="00024813"/>
    <w:rsid w:val="0002519E"/>
    <w:rsid w:val="00034582"/>
    <w:rsid w:val="00046392"/>
    <w:rsid w:val="00047601"/>
    <w:rsid w:val="000540E0"/>
    <w:rsid w:val="00055FCA"/>
    <w:rsid w:val="00057F19"/>
    <w:rsid w:val="00063BDB"/>
    <w:rsid w:val="00073069"/>
    <w:rsid w:val="000820FE"/>
    <w:rsid w:val="000833E8"/>
    <w:rsid w:val="000841BC"/>
    <w:rsid w:val="0008642C"/>
    <w:rsid w:val="00090BC8"/>
    <w:rsid w:val="000924DA"/>
    <w:rsid w:val="00096153"/>
    <w:rsid w:val="000A225E"/>
    <w:rsid w:val="000A52D1"/>
    <w:rsid w:val="000A60DA"/>
    <w:rsid w:val="000B447A"/>
    <w:rsid w:val="000B507A"/>
    <w:rsid w:val="000C0D22"/>
    <w:rsid w:val="000C61E0"/>
    <w:rsid w:val="000C6DDC"/>
    <w:rsid w:val="000E1746"/>
    <w:rsid w:val="000E5125"/>
    <w:rsid w:val="000F475A"/>
    <w:rsid w:val="000F55CA"/>
    <w:rsid w:val="000F7A9F"/>
    <w:rsid w:val="00106297"/>
    <w:rsid w:val="00112A2E"/>
    <w:rsid w:val="00116C6E"/>
    <w:rsid w:val="00120CA4"/>
    <w:rsid w:val="00131601"/>
    <w:rsid w:val="001318E3"/>
    <w:rsid w:val="00133DC6"/>
    <w:rsid w:val="001357AF"/>
    <w:rsid w:val="00135AA5"/>
    <w:rsid w:val="00141F89"/>
    <w:rsid w:val="001466FD"/>
    <w:rsid w:val="00146D7F"/>
    <w:rsid w:val="00147570"/>
    <w:rsid w:val="00147BD6"/>
    <w:rsid w:val="00150562"/>
    <w:rsid w:val="00153804"/>
    <w:rsid w:val="00155558"/>
    <w:rsid w:val="00161353"/>
    <w:rsid w:val="0016216D"/>
    <w:rsid w:val="00164BE1"/>
    <w:rsid w:val="00165592"/>
    <w:rsid w:val="00167F8A"/>
    <w:rsid w:val="00173A44"/>
    <w:rsid w:val="00175FCD"/>
    <w:rsid w:val="00177909"/>
    <w:rsid w:val="001802BB"/>
    <w:rsid w:val="00187AC6"/>
    <w:rsid w:val="001A2358"/>
    <w:rsid w:val="001A2B23"/>
    <w:rsid w:val="001A548E"/>
    <w:rsid w:val="001B454E"/>
    <w:rsid w:val="001C74A0"/>
    <w:rsid w:val="001E01A2"/>
    <w:rsid w:val="001E0DC8"/>
    <w:rsid w:val="001E2830"/>
    <w:rsid w:val="001F3B09"/>
    <w:rsid w:val="00202EAE"/>
    <w:rsid w:val="00202FF6"/>
    <w:rsid w:val="00215421"/>
    <w:rsid w:val="0022256F"/>
    <w:rsid w:val="00231140"/>
    <w:rsid w:val="0023115F"/>
    <w:rsid w:val="0023130D"/>
    <w:rsid w:val="002444E6"/>
    <w:rsid w:val="002471E7"/>
    <w:rsid w:val="00254306"/>
    <w:rsid w:val="00255337"/>
    <w:rsid w:val="00255944"/>
    <w:rsid w:val="00266615"/>
    <w:rsid w:val="002670F4"/>
    <w:rsid w:val="002720B2"/>
    <w:rsid w:val="00273DF2"/>
    <w:rsid w:val="002800FD"/>
    <w:rsid w:val="002813B0"/>
    <w:rsid w:val="00282986"/>
    <w:rsid w:val="00282CFC"/>
    <w:rsid w:val="002831C3"/>
    <w:rsid w:val="00286F56"/>
    <w:rsid w:val="0029052A"/>
    <w:rsid w:val="00291E84"/>
    <w:rsid w:val="00297CE9"/>
    <w:rsid w:val="002A136E"/>
    <w:rsid w:val="002A5C8B"/>
    <w:rsid w:val="002B0548"/>
    <w:rsid w:val="002B1F9E"/>
    <w:rsid w:val="002B2C09"/>
    <w:rsid w:val="002C0467"/>
    <w:rsid w:val="002D5F6C"/>
    <w:rsid w:val="002E2802"/>
    <w:rsid w:val="002E4678"/>
    <w:rsid w:val="002E6AB5"/>
    <w:rsid w:val="002F4EBB"/>
    <w:rsid w:val="00310397"/>
    <w:rsid w:val="003156C7"/>
    <w:rsid w:val="00316252"/>
    <w:rsid w:val="003206D5"/>
    <w:rsid w:val="00320CB4"/>
    <w:rsid w:val="0032557E"/>
    <w:rsid w:val="0033567E"/>
    <w:rsid w:val="00342888"/>
    <w:rsid w:val="00343EA8"/>
    <w:rsid w:val="003509A9"/>
    <w:rsid w:val="00351AC3"/>
    <w:rsid w:val="00352A3B"/>
    <w:rsid w:val="00357D46"/>
    <w:rsid w:val="00360B7B"/>
    <w:rsid w:val="00366253"/>
    <w:rsid w:val="00370DAB"/>
    <w:rsid w:val="00381FE6"/>
    <w:rsid w:val="0038466E"/>
    <w:rsid w:val="00385FD4"/>
    <w:rsid w:val="0038797E"/>
    <w:rsid w:val="00391D95"/>
    <w:rsid w:val="00395B03"/>
    <w:rsid w:val="00395DFB"/>
    <w:rsid w:val="003960DF"/>
    <w:rsid w:val="003A361B"/>
    <w:rsid w:val="003B1334"/>
    <w:rsid w:val="003B191E"/>
    <w:rsid w:val="003B2D25"/>
    <w:rsid w:val="003B450C"/>
    <w:rsid w:val="003B4A3E"/>
    <w:rsid w:val="003C0765"/>
    <w:rsid w:val="003D0ED7"/>
    <w:rsid w:val="003D5E99"/>
    <w:rsid w:val="003D7B59"/>
    <w:rsid w:val="003E2101"/>
    <w:rsid w:val="003E4C67"/>
    <w:rsid w:val="003E7F07"/>
    <w:rsid w:val="003F3305"/>
    <w:rsid w:val="003F4C6E"/>
    <w:rsid w:val="003F5131"/>
    <w:rsid w:val="00400A8A"/>
    <w:rsid w:val="004011BB"/>
    <w:rsid w:val="00411FB4"/>
    <w:rsid w:val="00413F91"/>
    <w:rsid w:val="004239AF"/>
    <w:rsid w:val="004343B3"/>
    <w:rsid w:val="004361A2"/>
    <w:rsid w:val="004411C9"/>
    <w:rsid w:val="00443FB3"/>
    <w:rsid w:val="004464DC"/>
    <w:rsid w:val="00446C79"/>
    <w:rsid w:val="00453200"/>
    <w:rsid w:val="004559CD"/>
    <w:rsid w:val="00457266"/>
    <w:rsid w:val="00466F68"/>
    <w:rsid w:val="00470BB9"/>
    <w:rsid w:val="0048217C"/>
    <w:rsid w:val="0048440A"/>
    <w:rsid w:val="0049052D"/>
    <w:rsid w:val="00494366"/>
    <w:rsid w:val="00494AED"/>
    <w:rsid w:val="004B0E22"/>
    <w:rsid w:val="004B20BC"/>
    <w:rsid w:val="004B5E2A"/>
    <w:rsid w:val="004C0D12"/>
    <w:rsid w:val="004C2074"/>
    <w:rsid w:val="004D142C"/>
    <w:rsid w:val="004D5C72"/>
    <w:rsid w:val="004D6EA1"/>
    <w:rsid w:val="004D7512"/>
    <w:rsid w:val="004E11CE"/>
    <w:rsid w:val="004E212E"/>
    <w:rsid w:val="004F01AA"/>
    <w:rsid w:val="004F3CC8"/>
    <w:rsid w:val="004F724A"/>
    <w:rsid w:val="00504937"/>
    <w:rsid w:val="00514691"/>
    <w:rsid w:val="005252D6"/>
    <w:rsid w:val="00540B1C"/>
    <w:rsid w:val="00556190"/>
    <w:rsid w:val="005578DA"/>
    <w:rsid w:val="005613F9"/>
    <w:rsid w:val="00570B2B"/>
    <w:rsid w:val="00575D98"/>
    <w:rsid w:val="00581B94"/>
    <w:rsid w:val="005830AE"/>
    <w:rsid w:val="00584826"/>
    <w:rsid w:val="00590C80"/>
    <w:rsid w:val="00590DEA"/>
    <w:rsid w:val="00594FF2"/>
    <w:rsid w:val="00597F1E"/>
    <w:rsid w:val="005A3438"/>
    <w:rsid w:val="005A77C3"/>
    <w:rsid w:val="005B1B6F"/>
    <w:rsid w:val="005B1F43"/>
    <w:rsid w:val="005C075D"/>
    <w:rsid w:val="005D2025"/>
    <w:rsid w:val="005D448D"/>
    <w:rsid w:val="005D5123"/>
    <w:rsid w:val="005D6911"/>
    <w:rsid w:val="005E3C04"/>
    <w:rsid w:val="005E4E78"/>
    <w:rsid w:val="005E51A0"/>
    <w:rsid w:val="005E67BD"/>
    <w:rsid w:val="005F6C29"/>
    <w:rsid w:val="00600AA7"/>
    <w:rsid w:val="00600C3D"/>
    <w:rsid w:val="00604D18"/>
    <w:rsid w:val="00616901"/>
    <w:rsid w:val="006213FE"/>
    <w:rsid w:val="0062294D"/>
    <w:rsid w:val="00625635"/>
    <w:rsid w:val="00644981"/>
    <w:rsid w:val="00644B17"/>
    <w:rsid w:val="00656075"/>
    <w:rsid w:val="00657B3B"/>
    <w:rsid w:val="00657C58"/>
    <w:rsid w:val="0066197D"/>
    <w:rsid w:val="0066379A"/>
    <w:rsid w:val="00665362"/>
    <w:rsid w:val="006723F0"/>
    <w:rsid w:val="00673825"/>
    <w:rsid w:val="00674192"/>
    <w:rsid w:val="00681513"/>
    <w:rsid w:val="006840E4"/>
    <w:rsid w:val="00685EAF"/>
    <w:rsid w:val="006865FA"/>
    <w:rsid w:val="006866CD"/>
    <w:rsid w:val="00692EE5"/>
    <w:rsid w:val="00695267"/>
    <w:rsid w:val="00697CB1"/>
    <w:rsid w:val="006A0164"/>
    <w:rsid w:val="006A10B0"/>
    <w:rsid w:val="006A65A4"/>
    <w:rsid w:val="006B6456"/>
    <w:rsid w:val="006C4F57"/>
    <w:rsid w:val="006D3CD6"/>
    <w:rsid w:val="006E3855"/>
    <w:rsid w:val="006F3E65"/>
    <w:rsid w:val="007007E3"/>
    <w:rsid w:val="0070368F"/>
    <w:rsid w:val="00716D94"/>
    <w:rsid w:val="007225BC"/>
    <w:rsid w:val="00725AD1"/>
    <w:rsid w:val="00725B1F"/>
    <w:rsid w:val="007366E5"/>
    <w:rsid w:val="00737275"/>
    <w:rsid w:val="007404A1"/>
    <w:rsid w:val="00740EBA"/>
    <w:rsid w:val="0074102F"/>
    <w:rsid w:val="00743214"/>
    <w:rsid w:val="00747D32"/>
    <w:rsid w:val="00754298"/>
    <w:rsid w:val="00760C8C"/>
    <w:rsid w:val="00764B48"/>
    <w:rsid w:val="007657ED"/>
    <w:rsid w:val="007755D0"/>
    <w:rsid w:val="0077564F"/>
    <w:rsid w:val="00785198"/>
    <w:rsid w:val="00786058"/>
    <w:rsid w:val="00795439"/>
    <w:rsid w:val="00797653"/>
    <w:rsid w:val="007B03D1"/>
    <w:rsid w:val="007D2C59"/>
    <w:rsid w:val="007D311A"/>
    <w:rsid w:val="007E1E9B"/>
    <w:rsid w:val="007E3E28"/>
    <w:rsid w:val="007E61CE"/>
    <w:rsid w:val="007E7CA1"/>
    <w:rsid w:val="008006AF"/>
    <w:rsid w:val="008046AB"/>
    <w:rsid w:val="0080564D"/>
    <w:rsid w:val="00806034"/>
    <w:rsid w:val="00807799"/>
    <w:rsid w:val="008106B8"/>
    <w:rsid w:val="008120BF"/>
    <w:rsid w:val="008137AB"/>
    <w:rsid w:val="00822D4A"/>
    <w:rsid w:val="0082693D"/>
    <w:rsid w:val="0083243F"/>
    <w:rsid w:val="0083284F"/>
    <w:rsid w:val="00845D2F"/>
    <w:rsid w:val="0085055D"/>
    <w:rsid w:val="00852CF0"/>
    <w:rsid w:val="00860A48"/>
    <w:rsid w:val="00861043"/>
    <w:rsid w:val="008627CC"/>
    <w:rsid w:val="00862D92"/>
    <w:rsid w:val="008678E5"/>
    <w:rsid w:val="008704B5"/>
    <w:rsid w:val="008872B8"/>
    <w:rsid w:val="0089420B"/>
    <w:rsid w:val="0089441E"/>
    <w:rsid w:val="008A10A1"/>
    <w:rsid w:val="008A4313"/>
    <w:rsid w:val="008B16B1"/>
    <w:rsid w:val="008B22E1"/>
    <w:rsid w:val="008B6CAA"/>
    <w:rsid w:val="008C2DFA"/>
    <w:rsid w:val="008C34E2"/>
    <w:rsid w:val="008D2C06"/>
    <w:rsid w:val="008D73F3"/>
    <w:rsid w:val="008E445E"/>
    <w:rsid w:val="008E5B28"/>
    <w:rsid w:val="008E7E7C"/>
    <w:rsid w:val="008F0B6E"/>
    <w:rsid w:val="008F1C70"/>
    <w:rsid w:val="008F2DEC"/>
    <w:rsid w:val="008F7D98"/>
    <w:rsid w:val="00903EED"/>
    <w:rsid w:val="00903F15"/>
    <w:rsid w:val="0090542C"/>
    <w:rsid w:val="009057F1"/>
    <w:rsid w:val="009059FC"/>
    <w:rsid w:val="00917C34"/>
    <w:rsid w:val="009253F4"/>
    <w:rsid w:val="0094261A"/>
    <w:rsid w:val="00944C0B"/>
    <w:rsid w:val="00945201"/>
    <w:rsid w:val="00946758"/>
    <w:rsid w:val="0095593F"/>
    <w:rsid w:val="00965A2B"/>
    <w:rsid w:val="009856F8"/>
    <w:rsid w:val="009909E6"/>
    <w:rsid w:val="00994B84"/>
    <w:rsid w:val="0099659B"/>
    <w:rsid w:val="009A0BA7"/>
    <w:rsid w:val="009A1417"/>
    <w:rsid w:val="009A1D6F"/>
    <w:rsid w:val="009A34CB"/>
    <w:rsid w:val="009B2E0D"/>
    <w:rsid w:val="009B49EE"/>
    <w:rsid w:val="009B4A37"/>
    <w:rsid w:val="009B5D26"/>
    <w:rsid w:val="009C01ED"/>
    <w:rsid w:val="009C0D2B"/>
    <w:rsid w:val="009C21F7"/>
    <w:rsid w:val="009C22B5"/>
    <w:rsid w:val="009C5303"/>
    <w:rsid w:val="009D04B4"/>
    <w:rsid w:val="009D06BC"/>
    <w:rsid w:val="009D1CB9"/>
    <w:rsid w:val="009D4588"/>
    <w:rsid w:val="009E1EE8"/>
    <w:rsid w:val="009F24B4"/>
    <w:rsid w:val="009F4CEE"/>
    <w:rsid w:val="009F5947"/>
    <w:rsid w:val="009F5D2F"/>
    <w:rsid w:val="00A00089"/>
    <w:rsid w:val="00A0196E"/>
    <w:rsid w:val="00A01CC4"/>
    <w:rsid w:val="00A12E50"/>
    <w:rsid w:val="00A22D97"/>
    <w:rsid w:val="00A2526A"/>
    <w:rsid w:val="00A25E50"/>
    <w:rsid w:val="00A317DC"/>
    <w:rsid w:val="00A35A72"/>
    <w:rsid w:val="00A41320"/>
    <w:rsid w:val="00A41D2C"/>
    <w:rsid w:val="00A428DE"/>
    <w:rsid w:val="00A433BD"/>
    <w:rsid w:val="00A509EA"/>
    <w:rsid w:val="00A54DE3"/>
    <w:rsid w:val="00A55A42"/>
    <w:rsid w:val="00A628D4"/>
    <w:rsid w:val="00A63AAC"/>
    <w:rsid w:val="00A65000"/>
    <w:rsid w:val="00A67E07"/>
    <w:rsid w:val="00A8785F"/>
    <w:rsid w:val="00A92DE4"/>
    <w:rsid w:val="00A967B5"/>
    <w:rsid w:val="00A96C50"/>
    <w:rsid w:val="00AA29A0"/>
    <w:rsid w:val="00AA2B04"/>
    <w:rsid w:val="00AA3931"/>
    <w:rsid w:val="00AB7730"/>
    <w:rsid w:val="00AC0DFE"/>
    <w:rsid w:val="00AC3ECB"/>
    <w:rsid w:val="00AD1787"/>
    <w:rsid w:val="00AD2605"/>
    <w:rsid w:val="00AD33C8"/>
    <w:rsid w:val="00AE579B"/>
    <w:rsid w:val="00AF3E7D"/>
    <w:rsid w:val="00AF3F0D"/>
    <w:rsid w:val="00B07C2A"/>
    <w:rsid w:val="00B10DD6"/>
    <w:rsid w:val="00B11629"/>
    <w:rsid w:val="00B21AB6"/>
    <w:rsid w:val="00B224A3"/>
    <w:rsid w:val="00B23EBC"/>
    <w:rsid w:val="00B313ED"/>
    <w:rsid w:val="00B365C7"/>
    <w:rsid w:val="00B45FA5"/>
    <w:rsid w:val="00B52ED4"/>
    <w:rsid w:val="00B54899"/>
    <w:rsid w:val="00B56FD9"/>
    <w:rsid w:val="00B61A47"/>
    <w:rsid w:val="00B7024C"/>
    <w:rsid w:val="00B77563"/>
    <w:rsid w:val="00B80480"/>
    <w:rsid w:val="00B831AC"/>
    <w:rsid w:val="00B9592E"/>
    <w:rsid w:val="00B97EB6"/>
    <w:rsid w:val="00B97FD4"/>
    <w:rsid w:val="00BA049E"/>
    <w:rsid w:val="00BA2EDC"/>
    <w:rsid w:val="00BB1C3C"/>
    <w:rsid w:val="00BB477D"/>
    <w:rsid w:val="00BC293B"/>
    <w:rsid w:val="00BD2632"/>
    <w:rsid w:val="00BD3171"/>
    <w:rsid w:val="00BE445D"/>
    <w:rsid w:val="00BE4696"/>
    <w:rsid w:val="00BE611A"/>
    <w:rsid w:val="00BF18C7"/>
    <w:rsid w:val="00C0239D"/>
    <w:rsid w:val="00C02A99"/>
    <w:rsid w:val="00C10029"/>
    <w:rsid w:val="00C1065C"/>
    <w:rsid w:val="00C10B79"/>
    <w:rsid w:val="00C110A2"/>
    <w:rsid w:val="00C1142F"/>
    <w:rsid w:val="00C11F99"/>
    <w:rsid w:val="00C123E0"/>
    <w:rsid w:val="00C1334F"/>
    <w:rsid w:val="00C1593A"/>
    <w:rsid w:val="00C203DC"/>
    <w:rsid w:val="00C31ABD"/>
    <w:rsid w:val="00C40B21"/>
    <w:rsid w:val="00C434CE"/>
    <w:rsid w:val="00C5587F"/>
    <w:rsid w:val="00C66294"/>
    <w:rsid w:val="00C80718"/>
    <w:rsid w:val="00C80E79"/>
    <w:rsid w:val="00C82868"/>
    <w:rsid w:val="00C92AF8"/>
    <w:rsid w:val="00C96EF0"/>
    <w:rsid w:val="00C96F13"/>
    <w:rsid w:val="00C973C0"/>
    <w:rsid w:val="00CA3D3A"/>
    <w:rsid w:val="00CA5572"/>
    <w:rsid w:val="00CA66F7"/>
    <w:rsid w:val="00CA68E8"/>
    <w:rsid w:val="00CB53E3"/>
    <w:rsid w:val="00CC0FD3"/>
    <w:rsid w:val="00CC73C5"/>
    <w:rsid w:val="00CD25D0"/>
    <w:rsid w:val="00CD6A9C"/>
    <w:rsid w:val="00CE62DA"/>
    <w:rsid w:val="00CF49A9"/>
    <w:rsid w:val="00CF594C"/>
    <w:rsid w:val="00CF63E4"/>
    <w:rsid w:val="00CF7523"/>
    <w:rsid w:val="00CF7EA7"/>
    <w:rsid w:val="00D021F3"/>
    <w:rsid w:val="00D03C30"/>
    <w:rsid w:val="00D047DF"/>
    <w:rsid w:val="00D1228A"/>
    <w:rsid w:val="00D17AB0"/>
    <w:rsid w:val="00D216B7"/>
    <w:rsid w:val="00D23F31"/>
    <w:rsid w:val="00D27E38"/>
    <w:rsid w:val="00D30A7E"/>
    <w:rsid w:val="00D367F2"/>
    <w:rsid w:val="00D446A3"/>
    <w:rsid w:val="00D5335F"/>
    <w:rsid w:val="00D63A73"/>
    <w:rsid w:val="00D65F52"/>
    <w:rsid w:val="00D70C70"/>
    <w:rsid w:val="00D71D89"/>
    <w:rsid w:val="00D750FE"/>
    <w:rsid w:val="00D752FF"/>
    <w:rsid w:val="00D820A0"/>
    <w:rsid w:val="00D97B5F"/>
    <w:rsid w:val="00D97B88"/>
    <w:rsid w:val="00DB0190"/>
    <w:rsid w:val="00DB6A11"/>
    <w:rsid w:val="00DC1EC3"/>
    <w:rsid w:val="00DC3E2E"/>
    <w:rsid w:val="00DC5ED4"/>
    <w:rsid w:val="00DD1012"/>
    <w:rsid w:val="00E00919"/>
    <w:rsid w:val="00E01850"/>
    <w:rsid w:val="00E0383C"/>
    <w:rsid w:val="00E04A1A"/>
    <w:rsid w:val="00E073F0"/>
    <w:rsid w:val="00E102C8"/>
    <w:rsid w:val="00E1196A"/>
    <w:rsid w:val="00E15E3C"/>
    <w:rsid w:val="00E16706"/>
    <w:rsid w:val="00E223DE"/>
    <w:rsid w:val="00E22916"/>
    <w:rsid w:val="00E24200"/>
    <w:rsid w:val="00E260B5"/>
    <w:rsid w:val="00E36068"/>
    <w:rsid w:val="00E36EBC"/>
    <w:rsid w:val="00E4673F"/>
    <w:rsid w:val="00E50B0B"/>
    <w:rsid w:val="00E64EA0"/>
    <w:rsid w:val="00E65B1C"/>
    <w:rsid w:val="00E65D9D"/>
    <w:rsid w:val="00E7059C"/>
    <w:rsid w:val="00E74288"/>
    <w:rsid w:val="00E7468F"/>
    <w:rsid w:val="00E77061"/>
    <w:rsid w:val="00E80B13"/>
    <w:rsid w:val="00E8316C"/>
    <w:rsid w:val="00E84059"/>
    <w:rsid w:val="00E90D92"/>
    <w:rsid w:val="00E92B4B"/>
    <w:rsid w:val="00E960A5"/>
    <w:rsid w:val="00EA0131"/>
    <w:rsid w:val="00EA3AF8"/>
    <w:rsid w:val="00EB2965"/>
    <w:rsid w:val="00EB31CC"/>
    <w:rsid w:val="00EB44AA"/>
    <w:rsid w:val="00ED1859"/>
    <w:rsid w:val="00ED5F1C"/>
    <w:rsid w:val="00EE60C7"/>
    <w:rsid w:val="00EF27FA"/>
    <w:rsid w:val="00EF3019"/>
    <w:rsid w:val="00EF3760"/>
    <w:rsid w:val="00EF457F"/>
    <w:rsid w:val="00EF4D33"/>
    <w:rsid w:val="00EF5AAD"/>
    <w:rsid w:val="00F02F8E"/>
    <w:rsid w:val="00F040EB"/>
    <w:rsid w:val="00F067CA"/>
    <w:rsid w:val="00F11F27"/>
    <w:rsid w:val="00F146F7"/>
    <w:rsid w:val="00F212BF"/>
    <w:rsid w:val="00F2539C"/>
    <w:rsid w:val="00F37029"/>
    <w:rsid w:val="00F43768"/>
    <w:rsid w:val="00F44698"/>
    <w:rsid w:val="00F455AE"/>
    <w:rsid w:val="00F472DF"/>
    <w:rsid w:val="00F478AA"/>
    <w:rsid w:val="00F50447"/>
    <w:rsid w:val="00F50DA4"/>
    <w:rsid w:val="00F54851"/>
    <w:rsid w:val="00F64626"/>
    <w:rsid w:val="00F670AC"/>
    <w:rsid w:val="00F72908"/>
    <w:rsid w:val="00F7442E"/>
    <w:rsid w:val="00F92BB9"/>
    <w:rsid w:val="00F967CA"/>
    <w:rsid w:val="00FA0845"/>
    <w:rsid w:val="00FA1DDC"/>
    <w:rsid w:val="00FA7C55"/>
    <w:rsid w:val="00FB0FB5"/>
    <w:rsid w:val="00FB432A"/>
    <w:rsid w:val="00FB7F12"/>
    <w:rsid w:val="00FC1427"/>
    <w:rsid w:val="00FC6FEA"/>
    <w:rsid w:val="00FC746D"/>
    <w:rsid w:val="00FD13BE"/>
    <w:rsid w:val="00FD4A61"/>
    <w:rsid w:val="00FF0F6C"/>
    <w:rsid w:val="00FF17DA"/>
    <w:rsid w:val="00FF30C1"/>
    <w:rsid w:val="00FF57A8"/>
    <w:rsid w:val="00FF7170"/>
  </w:rsids>
  <m:mathPr>
    <m:mathFont m:val="Cambria Math"/>
    <m:brkBin m:val="before"/>
    <m:brkBinSub m:val="--"/>
    <m:smallFrac m:val="0"/>
    <m:dispDef/>
    <m:lMargin m:val="0"/>
    <m:rMargin m:val="0"/>
    <m:defJc m:val="centerGroup"/>
    <m:wrapIndent m:val="1440"/>
    <m:intLim m:val="subSup"/>
    <m:naryLim m:val="undOvr"/>
  </m:mathPr>
  <w:themeFontLang w:val="en-CA"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B97540"/>
  <w15:chartTrackingRefBased/>
  <w15:docId w15:val="{35A4650A-45C5-AD4E-BCBA-F4E8AAA9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213FE"/>
    <w:rPr>
      <w:color w:val="0000FF"/>
      <w:u w:val="single"/>
    </w:rPr>
  </w:style>
  <w:style w:type="paragraph" w:styleId="BalloonText">
    <w:name w:val="Balloon Text"/>
    <w:basedOn w:val="Normal"/>
    <w:semiHidden/>
    <w:rsid w:val="0074102F"/>
    <w:rPr>
      <w:rFonts w:ascii="Tahoma" w:hAnsi="Tahoma" w:cs="Tahoma"/>
      <w:sz w:val="16"/>
      <w:szCs w:val="16"/>
    </w:rPr>
  </w:style>
  <w:style w:type="paragraph" w:styleId="Header">
    <w:name w:val="header"/>
    <w:basedOn w:val="Normal"/>
    <w:rsid w:val="00852CF0"/>
    <w:pPr>
      <w:tabs>
        <w:tab w:val="center" w:pos="4320"/>
        <w:tab w:val="right" w:pos="8640"/>
      </w:tabs>
    </w:pPr>
  </w:style>
  <w:style w:type="paragraph" w:styleId="Footer">
    <w:name w:val="footer"/>
    <w:basedOn w:val="Normal"/>
    <w:rsid w:val="00852CF0"/>
    <w:pPr>
      <w:tabs>
        <w:tab w:val="center" w:pos="4320"/>
        <w:tab w:val="right" w:pos="8640"/>
      </w:tabs>
    </w:pPr>
  </w:style>
  <w:style w:type="paragraph" w:styleId="ListParagraph">
    <w:name w:val="List Paragraph"/>
    <w:basedOn w:val="Normal"/>
    <w:uiPriority w:val="1"/>
    <w:qFormat/>
    <w:rsid w:val="00255944"/>
    <w:pPr>
      <w:widowControl w:val="0"/>
      <w:autoSpaceDE w:val="0"/>
      <w:autoSpaceDN w:val="0"/>
      <w:spacing w:before="101"/>
      <w:ind w:left="700" w:hanging="195"/>
    </w:pPr>
    <w:rPr>
      <w:rFonts w:ascii="Tahoma" w:eastAsia="Tahoma" w:hAnsi="Tahoma" w:cs="Tahoma"/>
      <w:sz w:val="22"/>
      <w:szCs w:val="22"/>
      <w:lang w:bidi="en-US"/>
    </w:rPr>
  </w:style>
  <w:style w:type="character" w:styleId="UnresolvedMention">
    <w:name w:val="Unresolved Mention"/>
    <w:basedOn w:val="DefaultParagraphFont"/>
    <w:uiPriority w:val="99"/>
    <w:semiHidden/>
    <w:unhideWhenUsed/>
    <w:rsid w:val="00A8785F"/>
    <w:rPr>
      <w:color w:val="605E5C"/>
      <w:shd w:val="clear" w:color="auto" w:fill="E1DFDD"/>
    </w:rPr>
  </w:style>
  <w:style w:type="character" w:styleId="CommentReference">
    <w:name w:val="annotation reference"/>
    <w:basedOn w:val="DefaultParagraphFont"/>
    <w:rsid w:val="00754298"/>
    <w:rPr>
      <w:sz w:val="16"/>
      <w:szCs w:val="16"/>
    </w:rPr>
  </w:style>
  <w:style w:type="paragraph" w:styleId="CommentText">
    <w:name w:val="annotation text"/>
    <w:basedOn w:val="Normal"/>
    <w:link w:val="CommentTextChar"/>
    <w:rsid w:val="00754298"/>
    <w:rPr>
      <w:sz w:val="20"/>
      <w:szCs w:val="20"/>
    </w:rPr>
  </w:style>
  <w:style w:type="character" w:customStyle="1" w:styleId="CommentTextChar">
    <w:name w:val="Comment Text Char"/>
    <w:basedOn w:val="DefaultParagraphFont"/>
    <w:link w:val="CommentText"/>
    <w:rsid w:val="00754298"/>
    <w:rPr>
      <w:lang w:val="en-US" w:eastAsia="en-US"/>
    </w:rPr>
  </w:style>
  <w:style w:type="paragraph" w:styleId="CommentSubject">
    <w:name w:val="annotation subject"/>
    <w:basedOn w:val="CommentText"/>
    <w:next w:val="CommentText"/>
    <w:link w:val="CommentSubjectChar"/>
    <w:rsid w:val="00754298"/>
    <w:rPr>
      <w:b/>
      <w:bCs/>
    </w:rPr>
  </w:style>
  <w:style w:type="character" w:customStyle="1" w:styleId="CommentSubjectChar">
    <w:name w:val="Comment Subject Char"/>
    <w:basedOn w:val="CommentTextChar"/>
    <w:link w:val="CommentSubject"/>
    <w:rsid w:val="00754298"/>
    <w:rPr>
      <w:b/>
      <w:bCs/>
      <w:lang w:val="en-US" w:eastAsia="en-US"/>
    </w:rPr>
  </w:style>
  <w:style w:type="paragraph" w:styleId="Revision">
    <w:name w:val="Revision"/>
    <w:hidden/>
    <w:uiPriority w:val="99"/>
    <w:semiHidden/>
    <w:rsid w:val="00807799"/>
    <w:rPr>
      <w:sz w:val="24"/>
      <w:szCs w:val="24"/>
      <w:lang w:val="en-US" w:eastAsia="en-US"/>
    </w:rPr>
  </w:style>
  <w:style w:type="character" w:styleId="FollowedHyperlink">
    <w:name w:val="FollowedHyperlink"/>
    <w:basedOn w:val="DefaultParagraphFont"/>
    <w:rsid w:val="004011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822920">
      <w:bodyDiv w:val="1"/>
      <w:marLeft w:val="0"/>
      <w:marRight w:val="0"/>
      <w:marTop w:val="0"/>
      <w:marBottom w:val="0"/>
      <w:divBdr>
        <w:top w:val="none" w:sz="0" w:space="0" w:color="auto"/>
        <w:left w:val="none" w:sz="0" w:space="0" w:color="auto"/>
        <w:bottom w:val="none" w:sz="0" w:space="0" w:color="auto"/>
        <w:right w:val="none" w:sz="0" w:space="0" w:color="auto"/>
      </w:divBdr>
    </w:div>
    <w:div w:id="1228033187">
      <w:bodyDiv w:val="1"/>
      <w:marLeft w:val="0"/>
      <w:marRight w:val="0"/>
      <w:marTop w:val="0"/>
      <w:marBottom w:val="0"/>
      <w:divBdr>
        <w:top w:val="none" w:sz="0" w:space="0" w:color="auto"/>
        <w:left w:val="none" w:sz="0" w:space="0" w:color="auto"/>
        <w:bottom w:val="none" w:sz="0" w:space="0" w:color="auto"/>
        <w:right w:val="none" w:sz="0" w:space="0" w:color="auto"/>
      </w:divBdr>
    </w:div>
    <w:div w:id="1710178969">
      <w:bodyDiv w:val="1"/>
      <w:marLeft w:val="0"/>
      <w:marRight w:val="0"/>
      <w:marTop w:val="0"/>
      <w:marBottom w:val="0"/>
      <w:divBdr>
        <w:top w:val="none" w:sz="0" w:space="0" w:color="auto"/>
        <w:left w:val="none" w:sz="0" w:space="0" w:color="auto"/>
        <w:bottom w:val="none" w:sz="0" w:space="0" w:color="auto"/>
        <w:right w:val="none" w:sz="0" w:space="0" w:color="auto"/>
      </w:divBdr>
    </w:div>
    <w:div w:id="20660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drigochaname/Desktop/Chaname_Rodrigo_Resume_M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36C9AD-BA54-1B46-9CC4-D10ADF2AD6CD}">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2896D11-1B69-0B45-8DD4-C3CBBAB7A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Chaname_Rodrigo_Resume_ML.dotx</Template>
  <TotalTime>24</TotalTime>
  <Pages>2</Pages>
  <Words>964</Words>
  <Characters>5500</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Roberta Josephina Maddox</vt:lpstr>
      <vt:lpstr>Roberta Josephina Maddox</vt:lpstr>
    </vt:vector>
  </TitlesOfParts>
  <Company>HARVARD UNIVERSITY</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Roberta Josephina Maddox</dc:title>
  <dc:subject/>
  <dc:creator>Microsoft Office User</dc:creator>
  <cp:keywords/>
  <cp:lastModifiedBy>Reyes, Martin</cp:lastModifiedBy>
  <cp:revision>6</cp:revision>
  <cp:lastPrinted>2021-11-28T20:54:00Z</cp:lastPrinted>
  <dcterms:created xsi:type="dcterms:W3CDTF">2021-12-23T18:53:00Z</dcterms:created>
  <dcterms:modified xsi:type="dcterms:W3CDTF">2022-02-27T20:25:00Z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documentId_4116</vt:lpwstr>
  </property>
  <property fmtid="{D5CDD505-2E9C-101B-9397-08002B2CF9AE}" pid="3" name="grammarly_documentContext">
    <vt:lpwstr>{"goals":[],"domain":"general","emotions":[],"dialect":"american"}</vt:lpwstr>
  </property>
</Properties>
</file>